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0FF24" w14:textId="77777777" w:rsidR="00DB0241" w:rsidRDefault="00DB0241" w:rsidP="00DB0241">
      <w:pPr>
        <w:pStyle w:val="Ttulo1"/>
      </w:pPr>
      <w:bookmarkStart w:id="0" w:name="_Toc461034528"/>
      <w:r>
        <w:t>Proyecto 2ª Evaluación</w:t>
      </w:r>
    </w:p>
    <w:p w14:paraId="2898F6C0" w14:textId="77777777" w:rsidR="000F5560" w:rsidRPr="000F5560" w:rsidRDefault="000F5560" w:rsidP="00737D05">
      <w:pPr>
        <w:pStyle w:val="Ttulo2"/>
      </w:pPr>
      <w:r w:rsidRPr="000F5560">
        <w:t>Proyecto dirigido a la validación, formateo y transformación de documentos XML</w:t>
      </w:r>
    </w:p>
    <w:p w14:paraId="0F3EE22B" w14:textId="77777777" w:rsidR="000F5560" w:rsidRPr="00737D05" w:rsidRDefault="000F5560" w:rsidP="00737D05">
      <w:pPr>
        <w:pStyle w:val="Subttulo"/>
      </w:pPr>
      <w:r w:rsidRPr="00737D05">
        <w:t>DEFINICIÓN DEL PROYECTO</w:t>
      </w:r>
    </w:p>
    <w:p w14:paraId="7A774ADB" w14:textId="4367C072" w:rsidR="00DB0241" w:rsidRDefault="000F5560" w:rsidP="00737D05">
      <w:pPr>
        <w:pStyle w:val="Enunciado"/>
      </w:pPr>
      <w:r w:rsidRPr="00737D05">
        <w:t>El objetivo principal de este proyecto es disponer de un sitio web que muestre el catálogo de productos y servicios de una determinada organización, partiendo de la información almacenada en un fichero con formato XML.</w:t>
      </w:r>
      <w:r w:rsidR="00D94014">
        <w:t xml:space="preserve"> Además, este proyecto se realizará en base a equipos de alumnos/as.</w:t>
      </w:r>
    </w:p>
    <w:p w14:paraId="4D7FBF73" w14:textId="3616EC4B" w:rsidR="00DB0241" w:rsidRDefault="000F5560" w:rsidP="00737D05">
      <w:pPr>
        <w:pStyle w:val="Enunciado"/>
      </w:pPr>
      <w:r w:rsidRPr="00737D05">
        <w:t xml:space="preserve">Para ello se </w:t>
      </w:r>
      <w:r w:rsidR="00B70A45">
        <w:t>pondrá a disposición del alumnado</w:t>
      </w:r>
      <w:r w:rsidRPr="00737D05">
        <w:t xml:space="preserve"> una plantilla web común.</w:t>
      </w:r>
      <w:r w:rsidR="00B70A45">
        <w:t xml:space="preserve"> Cada grupo decidirá si usa la plantilla disponible o si prefiere utilizar </w:t>
      </w:r>
      <w:r w:rsidR="00F90013">
        <w:t>otra plantilla adaptativa</w:t>
      </w:r>
      <w:r w:rsidR="005D68B0">
        <w:t xml:space="preserve"> (descargada de internet o de creación propia)</w:t>
      </w:r>
      <w:r w:rsidR="00B70A45">
        <w:t xml:space="preserve">. El sitio web deberá tener </w:t>
      </w:r>
      <w:r w:rsidR="00410370">
        <w:t>como mínimo</w:t>
      </w:r>
      <w:r w:rsidR="00B70A45">
        <w:t xml:space="preserve"> 4 páginas web: una presentación, un formulario de contacto y</w:t>
      </w:r>
      <w:r w:rsidR="00D062B9">
        <w:t>,</w:t>
      </w:r>
      <w:r w:rsidR="00B70A45">
        <w:t xml:space="preserve"> al menos</w:t>
      </w:r>
      <w:r w:rsidR="00D062B9">
        <w:t>,</w:t>
      </w:r>
      <w:r w:rsidR="00B70A45">
        <w:t xml:space="preserve"> otras dos </w:t>
      </w:r>
      <w:r w:rsidRPr="00737D05">
        <w:t>páginas web que se generarán como resultado de transformaciones realizadas  a partir del contenido del fichero XML.</w:t>
      </w:r>
    </w:p>
    <w:p w14:paraId="38E07D6A" w14:textId="77777777" w:rsidR="006139C4" w:rsidRPr="00737D05" w:rsidRDefault="000F5560" w:rsidP="00737D05">
      <w:pPr>
        <w:pStyle w:val="Enunciado"/>
      </w:pPr>
      <w:r w:rsidRPr="00737D05">
        <w:t>Este proyecto requerirá la creación de nuevos recursos, cuyo almacenamiento dentro de la estructura de directorios del sitio web quedará diferenciado del resto de recursos. Estos son los nuevos recursos a generar:</w:t>
      </w:r>
    </w:p>
    <w:p w14:paraId="17380ECC" w14:textId="77777777" w:rsidR="000F5560" w:rsidRDefault="000F5560" w:rsidP="00737D05">
      <w:pPr>
        <w:pStyle w:val="Prrafodelista"/>
      </w:pPr>
      <w:r w:rsidRPr="000A7F0F">
        <w:rPr>
          <w:b/>
        </w:rPr>
        <w:t>Archivo XML</w:t>
      </w:r>
      <w:r w:rsidRPr="000A7F0F">
        <w:t xml:space="preserve"> con información centralizada </w:t>
      </w:r>
      <w:r>
        <w:t>del catálogo.</w:t>
      </w:r>
    </w:p>
    <w:p w14:paraId="5C9C5FEE" w14:textId="77777777" w:rsidR="000F5560" w:rsidRPr="000A7F0F" w:rsidRDefault="000F5560" w:rsidP="00737D05">
      <w:pPr>
        <w:pStyle w:val="Prrafodelista"/>
      </w:pPr>
      <w:r w:rsidRPr="000A7F0F">
        <w:t xml:space="preserve">Documento </w:t>
      </w:r>
      <w:r w:rsidRPr="000A7F0F">
        <w:rPr>
          <w:b/>
        </w:rPr>
        <w:t>DTD</w:t>
      </w:r>
      <w:r w:rsidRPr="000A7F0F">
        <w:t xml:space="preserve"> </w:t>
      </w:r>
      <w:r w:rsidRPr="000A7F0F">
        <w:rPr>
          <w:b/>
        </w:rPr>
        <w:t>y esquema XML</w:t>
      </w:r>
      <w:r w:rsidRPr="000A7F0F">
        <w:t xml:space="preserve"> que validen el archivo XML. </w:t>
      </w:r>
    </w:p>
    <w:p w14:paraId="761913A9" w14:textId="77777777" w:rsidR="000F5560" w:rsidRDefault="000F5560" w:rsidP="00737D05">
      <w:pPr>
        <w:pStyle w:val="Prrafodelista"/>
      </w:pPr>
      <w:r w:rsidRPr="000A7F0F">
        <w:rPr>
          <w:b/>
        </w:rPr>
        <w:t>Tantos ficheros XSL</w:t>
      </w:r>
      <w:r w:rsidRPr="000A7F0F">
        <w:t xml:space="preserve"> como se necesiten para mostrar la información del catálogo en formato HTML5.</w:t>
      </w:r>
    </w:p>
    <w:p w14:paraId="5D80077E" w14:textId="77777777" w:rsidR="00FE3892" w:rsidRDefault="00FE3892">
      <w:pPr>
        <w:spacing w:before="0" w:after="200"/>
        <w:jc w:val="left"/>
        <w:rPr>
          <w:b/>
          <w:sz w:val="24"/>
        </w:rPr>
      </w:pPr>
      <w:r>
        <w:br w:type="page"/>
      </w:r>
    </w:p>
    <w:p w14:paraId="3B14314E" w14:textId="7840801E" w:rsidR="000F5560" w:rsidRPr="00737D05" w:rsidRDefault="000F5560" w:rsidP="00737D05">
      <w:pPr>
        <w:pStyle w:val="Subttulo"/>
      </w:pPr>
      <w:r w:rsidRPr="00737D05">
        <w:lastRenderedPageBreak/>
        <w:t>CRITERIOS DE EVALUACIÓN DEL PROYECTO</w:t>
      </w:r>
    </w:p>
    <w:p w14:paraId="10B4615E" w14:textId="02C453FA" w:rsidR="000F5560" w:rsidRPr="00AB4994" w:rsidRDefault="00490511" w:rsidP="00F057C9">
      <w:pPr>
        <w:pStyle w:val="Enunciado"/>
        <w:numPr>
          <w:ilvl w:val="0"/>
          <w:numId w:val="17"/>
        </w:numPr>
        <w:ind w:left="426" w:hanging="426"/>
      </w:pPr>
      <w:r w:rsidRPr="00490511">
        <w:rPr>
          <w:b/>
        </w:rPr>
        <w:t>(5 puntos)</w:t>
      </w:r>
      <w:r>
        <w:t xml:space="preserve"> </w:t>
      </w:r>
      <w:r w:rsidR="00F057C9" w:rsidRPr="00AB4994">
        <w:t xml:space="preserve">LOS </w:t>
      </w:r>
      <w:r w:rsidR="00F057C9" w:rsidRPr="00AB4994">
        <w:rPr>
          <w:b/>
        </w:rPr>
        <w:t>REQUERIMIENTOS MÍNIMOS PARA APROBAR</w:t>
      </w:r>
      <w:r w:rsidR="00F057C9" w:rsidRPr="00AB4994">
        <w:t xml:space="preserve"> ESTE PROYECTO SE DESCRIBEN MEDIANTE LAS SIGUIENTES PREGUNTAS, CUYAS RESPUESTAS SIEMPRE TIENEN QUE SER AFIRMATIVAS (PARA CASOS ESPECIALES ACORDAR CON EL PERSONAL DOCENTE EL TRATAMIENTO A DARLES):</w:t>
      </w:r>
    </w:p>
    <w:p w14:paraId="7308196E" w14:textId="77777777" w:rsidR="000F5560" w:rsidRPr="00DA4976" w:rsidRDefault="000F5560" w:rsidP="00ED50AE">
      <w:pPr>
        <w:pStyle w:val="Numeracion1Nivel"/>
      </w:pPr>
      <w:r w:rsidRPr="00DA4976">
        <w:t xml:space="preserve">¿La información XML está en un </w:t>
      </w:r>
      <w:r w:rsidRPr="00DA4976">
        <w:rPr>
          <w:b/>
        </w:rPr>
        <w:t>único archivo XML</w:t>
      </w:r>
      <w:r w:rsidRPr="00DA4976">
        <w:t>?</w:t>
      </w:r>
    </w:p>
    <w:p w14:paraId="18C47957" w14:textId="77777777" w:rsidR="000F5560" w:rsidRPr="00ED50AE" w:rsidRDefault="000F5560" w:rsidP="00ED50AE">
      <w:pPr>
        <w:pStyle w:val="Numeracion1Nivel"/>
      </w:pPr>
      <w:r w:rsidRPr="00DA4976">
        <w:t xml:space="preserve">¿Se han usado </w:t>
      </w:r>
      <w:r w:rsidRPr="00DA4976">
        <w:rPr>
          <w:b/>
        </w:rPr>
        <w:t>variables XSLT</w:t>
      </w:r>
      <w:r w:rsidRPr="00DA4976">
        <w:t xml:space="preserve"> en las diferentes transformaciones a crear para asegurar que la información XML se obtiene de un único archivo XML?</w:t>
      </w:r>
    </w:p>
    <w:p w14:paraId="446FB321" w14:textId="77777777" w:rsidR="000F5560" w:rsidRPr="00ED50AE" w:rsidRDefault="000F5560" w:rsidP="00ED50AE">
      <w:pPr>
        <w:pStyle w:val="Numeracion1Nivel"/>
      </w:pPr>
      <w:r w:rsidRPr="000A7F0F">
        <w:t xml:space="preserve">¿Contiene el documento XML creado para el almacenamiento del catálogo, un </w:t>
      </w:r>
      <w:r w:rsidRPr="000A7F0F">
        <w:rPr>
          <w:b/>
        </w:rPr>
        <w:t>mínimo de</w:t>
      </w:r>
      <w:r w:rsidRPr="000A7F0F">
        <w:t xml:space="preserve"> 6 productos/servicios organizados en al menos </w:t>
      </w:r>
      <w:r w:rsidRPr="000A7F0F">
        <w:rPr>
          <w:b/>
        </w:rPr>
        <w:t>2 categorías</w:t>
      </w:r>
      <w:r w:rsidRPr="000A7F0F">
        <w:t>?</w:t>
      </w:r>
    </w:p>
    <w:p w14:paraId="0C37DF7E" w14:textId="77777777" w:rsidR="000F5560" w:rsidRPr="000A7F0F" w:rsidRDefault="000F5560" w:rsidP="00ED50AE">
      <w:pPr>
        <w:pStyle w:val="Numeracion1Nivel"/>
      </w:pPr>
      <w:r w:rsidRPr="000A7F0F">
        <w:t xml:space="preserve">¿Contiene el documento XML </w:t>
      </w:r>
      <w:r w:rsidRPr="000A7F0F">
        <w:rPr>
          <w:b/>
        </w:rPr>
        <w:t>atributos</w:t>
      </w:r>
      <w:r w:rsidRPr="000A7F0F">
        <w:t>?</w:t>
      </w:r>
    </w:p>
    <w:p w14:paraId="5685AAD5" w14:textId="77777777" w:rsidR="000F5560" w:rsidRPr="000A7F0F" w:rsidRDefault="000F5560" w:rsidP="00ED50AE">
      <w:pPr>
        <w:pStyle w:val="Numeracion1Nivel"/>
      </w:pPr>
      <w:r w:rsidRPr="000A7F0F">
        <w:t xml:space="preserve">¿Contiene el documento XML la ruta a la </w:t>
      </w:r>
      <w:r w:rsidRPr="000A7F0F">
        <w:rPr>
          <w:b/>
        </w:rPr>
        <w:t>imagen de cada producto/servicio</w:t>
      </w:r>
      <w:r w:rsidRPr="000A7F0F">
        <w:t xml:space="preserve"> del catálogo?</w:t>
      </w:r>
    </w:p>
    <w:p w14:paraId="60F780D9" w14:textId="77777777" w:rsidR="000F5560" w:rsidRPr="000A7F0F" w:rsidRDefault="000F5560" w:rsidP="00ED50AE">
      <w:pPr>
        <w:pStyle w:val="Numeracion1Nivel"/>
      </w:pPr>
      <w:r w:rsidRPr="000A7F0F">
        <w:t xml:space="preserve">¿Contiene el documento XML un enlace a una </w:t>
      </w:r>
      <w:r w:rsidRPr="000A7F0F">
        <w:rPr>
          <w:b/>
        </w:rPr>
        <w:t>URL de referencia</w:t>
      </w:r>
      <w:r w:rsidRPr="000A7F0F">
        <w:t xml:space="preserve"> para cada producto/servicio del catálogo?</w:t>
      </w:r>
    </w:p>
    <w:p w14:paraId="1216EC03" w14:textId="77777777" w:rsidR="000F5560" w:rsidRDefault="000F5560" w:rsidP="00ED50AE">
      <w:pPr>
        <w:pStyle w:val="Numeracion1Nivel"/>
      </w:pPr>
      <w:r w:rsidRPr="000A7F0F">
        <w:t xml:space="preserve">¿Es </w:t>
      </w:r>
      <w:r w:rsidRPr="000A7F0F">
        <w:rPr>
          <w:b/>
        </w:rPr>
        <w:t>válido</w:t>
      </w:r>
      <w:r w:rsidRPr="000A7F0F">
        <w:t xml:space="preserve"> el documento XML con respecto al DTD creado para su validación?</w:t>
      </w:r>
    </w:p>
    <w:p w14:paraId="1468E724" w14:textId="0FF14466" w:rsidR="000F5560" w:rsidRPr="000A7F0F" w:rsidRDefault="000F5560" w:rsidP="00ED50AE">
      <w:pPr>
        <w:pStyle w:val="Numeracion1Nivel"/>
      </w:pPr>
      <w:r>
        <w:t xml:space="preserve">¿Se han hecho al menos </w:t>
      </w:r>
      <w:r w:rsidRPr="00DC32F6">
        <w:rPr>
          <w:b/>
        </w:rPr>
        <w:t>5 cambios en el DTD</w:t>
      </w:r>
      <w:r>
        <w:t xml:space="preserve"> con respecto al creado por </w:t>
      </w:r>
      <w:r w:rsidR="00466ABB">
        <w:t>el editor Visual Studio Code</w:t>
      </w:r>
      <w:r>
        <w:t>?</w:t>
      </w:r>
    </w:p>
    <w:p w14:paraId="1777FE76" w14:textId="77777777" w:rsidR="000F5560" w:rsidRDefault="000F5560" w:rsidP="00ED50AE">
      <w:pPr>
        <w:pStyle w:val="Numeracion1Nivel"/>
      </w:pPr>
      <w:r w:rsidRPr="000A7F0F">
        <w:t xml:space="preserve">¿Está </w:t>
      </w:r>
      <w:r w:rsidRPr="000A7F0F">
        <w:rPr>
          <w:b/>
        </w:rPr>
        <w:t>bien formado</w:t>
      </w:r>
      <w:r w:rsidRPr="000A7F0F">
        <w:t xml:space="preserve"> el esquema XML creado para la validación del documento XML?</w:t>
      </w:r>
    </w:p>
    <w:p w14:paraId="7169B90D" w14:textId="77777777" w:rsidR="000F5560" w:rsidRPr="000A7F0F" w:rsidRDefault="000F5560" w:rsidP="00ED50AE">
      <w:pPr>
        <w:pStyle w:val="Numeracion1Nivel"/>
      </w:pPr>
      <w:r w:rsidRPr="004D6771">
        <w:t xml:space="preserve">¿Es </w:t>
      </w:r>
      <w:r w:rsidRPr="004D6771">
        <w:rPr>
          <w:b/>
        </w:rPr>
        <w:t>válido</w:t>
      </w:r>
      <w:r w:rsidRPr="004D6771">
        <w:t xml:space="preserve"> el documento XML con respecto al esquema </w:t>
      </w:r>
      <w:r>
        <w:t>XML</w:t>
      </w:r>
      <w:r w:rsidRPr="004D6771">
        <w:t>?</w:t>
      </w:r>
    </w:p>
    <w:p w14:paraId="7FED0CCC" w14:textId="77777777" w:rsidR="000F5560" w:rsidRDefault="000F5560" w:rsidP="00ED50AE">
      <w:pPr>
        <w:pStyle w:val="Numeracion1Nivel"/>
      </w:pPr>
      <w:r w:rsidRPr="000A7F0F">
        <w:t xml:space="preserve">¿Contiene el esquema XML creado un mínimo de </w:t>
      </w:r>
      <w:r>
        <w:t>3</w:t>
      </w:r>
      <w:r w:rsidRPr="000A7F0F">
        <w:t xml:space="preserve"> </w:t>
      </w:r>
      <w:r w:rsidRPr="000A7F0F">
        <w:rPr>
          <w:b/>
        </w:rPr>
        <w:t>restricciones o facetas</w:t>
      </w:r>
      <w:r w:rsidRPr="000A7F0F">
        <w:t>?</w:t>
      </w:r>
    </w:p>
    <w:p w14:paraId="4410EFA9" w14:textId="77777777" w:rsidR="000F5560" w:rsidRDefault="000F5560" w:rsidP="00ED50AE">
      <w:pPr>
        <w:pStyle w:val="Numeracion1Nivel"/>
      </w:pPr>
      <w:r>
        <w:t>¿Al menos una de las restricciones d</w:t>
      </w:r>
      <w:r w:rsidRPr="000A7F0F">
        <w:t xml:space="preserve">el esquema XML </w:t>
      </w:r>
      <w:r>
        <w:t xml:space="preserve">es </w:t>
      </w:r>
      <w:r w:rsidRPr="00DC32F6">
        <w:rPr>
          <w:b/>
        </w:rPr>
        <w:t xml:space="preserve">del tipo </w:t>
      </w:r>
      <w:proofErr w:type="spellStart"/>
      <w:r w:rsidRPr="00DC32F6">
        <w:rPr>
          <w:b/>
          <w:i/>
        </w:rPr>
        <w:t>pattern</w:t>
      </w:r>
      <w:proofErr w:type="spellEnd"/>
      <w:r>
        <w:t>?</w:t>
      </w:r>
    </w:p>
    <w:p w14:paraId="58C7027B" w14:textId="25B37B86" w:rsidR="000F5560" w:rsidRDefault="000F5560" w:rsidP="00ED50AE">
      <w:pPr>
        <w:pStyle w:val="Numeracion1Nivel"/>
      </w:pPr>
      <w:r>
        <w:t>¿</w:t>
      </w:r>
      <w:r w:rsidRPr="000A7F0F">
        <w:t xml:space="preserve">Contiene el esquema XML creado </w:t>
      </w:r>
      <w:r>
        <w:t xml:space="preserve">por lo menos </w:t>
      </w:r>
      <w:r w:rsidRPr="00DC32F6">
        <w:rPr>
          <w:b/>
        </w:rPr>
        <w:t xml:space="preserve">2 tipos </w:t>
      </w:r>
      <w:r w:rsidR="006E3254">
        <w:rPr>
          <w:b/>
        </w:rPr>
        <w:t xml:space="preserve">predefinidos </w:t>
      </w:r>
      <w:r w:rsidRPr="00DC32F6">
        <w:rPr>
          <w:b/>
        </w:rPr>
        <w:t>de datos</w:t>
      </w:r>
      <w:r w:rsidR="00A0245C">
        <w:rPr>
          <w:b/>
        </w:rPr>
        <w:t xml:space="preserve"> diferentes</w:t>
      </w:r>
      <w:r>
        <w:t>?</w:t>
      </w:r>
    </w:p>
    <w:p w14:paraId="2BBFFF43" w14:textId="77777777" w:rsidR="008D5333" w:rsidRDefault="008D5333" w:rsidP="00ED50AE">
      <w:pPr>
        <w:pStyle w:val="Numeracion1Nivel"/>
      </w:pPr>
      <w:r>
        <w:t xml:space="preserve">Alguno de los </w:t>
      </w:r>
      <w:r w:rsidRPr="00A402B9">
        <w:rPr>
          <w:b/>
          <w:bCs/>
        </w:rPr>
        <w:t>elementos complejos</w:t>
      </w:r>
      <w:r>
        <w:t xml:space="preserve"> del esquema, ¿tiene definido para </w:t>
      </w:r>
      <w:r w:rsidRPr="00A402B9">
        <w:rPr>
          <w:b/>
          <w:bCs/>
        </w:rPr>
        <w:t>su contenido</w:t>
      </w:r>
      <w:r>
        <w:t xml:space="preserve"> un tipo predefinido de datos o bien uno definido por el usuario?</w:t>
      </w:r>
    </w:p>
    <w:p w14:paraId="3A4470B4" w14:textId="63084092" w:rsidR="000F5560" w:rsidRPr="00ED50AE" w:rsidRDefault="000F5560" w:rsidP="00ED50AE">
      <w:pPr>
        <w:pStyle w:val="Numeracion1Nivel"/>
      </w:pPr>
      <w:r w:rsidRPr="000A7F0F">
        <w:t xml:space="preserve">¿Dispone el sitio web de una única </w:t>
      </w:r>
      <w:r w:rsidRPr="000A7F0F">
        <w:rPr>
          <w:b/>
        </w:rPr>
        <w:t>página índice</w:t>
      </w:r>
      <w:r w:rsidRPr="000A7F0F">
        <w:t xml:space="preserve"> </w:t>
      </w:r>
      <w:r w:rsidR="00C821BB">
        <w:t xml:space="preserve">llamada index.html y </w:t>
      </w:r>
      <w:r w:rsidRPr="000A7F0F">
        <w:t>ubicada en la raíz de su estructura de directorios?</w:t>
      </w:r>
    </w:p>
    <w:p w14:paraId="6EA482DA" w14:textId="77777777" w:rsidR="000F5560" w:rsidRPr="000A7F0F" w:rsidRDefault="000F5560" w:rsidP="00ED50AE">
      <w:pPr>
        <w:pStyle w:val="Numeracion1Nivel"/>
      </w:pPr>
      <w:r w:rsidRPr="000A7F0F">
        <w:t xml:space="preserve">¿Funciona la </w:t>
      </w:r>
      <w:r w:rsidRPr="000A7F0F">
        <w:rPr>
          <w:b/>
        </w:rPr>
        <w:t>navegación entre todas las páginas</w:t>
      </w:r>
      <w:r w:rsidRPr="000A7F0F">
        <w:t xml:space="preserve"> del sitio web</w:t>
      </w:r>
      <w:r>
        <w:t>: tanto las originales como las nuevas que se obtendrán mediante transformaciones XSL</w:t>
      </w:r>
      <w:r w:rsidRPr="000A7F0F">
        <w:t>?</w:t>
      </w:r>
    </w:p>
    <w:p w14:paraId="2E728713" w14:textId="7E4C8024" w:rsidR="00B70A45" w:rsidRDefault="000F5560" w:rsidP="00ED50AE">
      <w:pPr>
        <w:pStyle w:val="Numeracion1Nivel"/>
      </w:pPr>
      <w:r w:rsidRPr="007D55D1">
        <w:t xml:space="preserve">¿Se está usando </w:t>
      </w:r>
      <w:r w:rsidR="00911632">
        <w:t xml:space="preserve">la </w:t>
      </w:r>
      <w:r w:rsidR="00911632" w:rsidRPr="00F20661">
        <w:rPr>
          <w:b/>
        </w:rPr>
        <w:t>misma plantilla</w:t>
      </w:r>
      <w:r w:rsidR="00911632">
        <w:t xml:space="preserve"> para todas las páginas del sitio web?</w:t>
      </w:r>
    </w:p>
    <w:p w14:paraId="70149646" w14:textId="78A3BC44" w:rsidR="00053AD6" w:rsidRDefault="00053AD6" w:rsidP="00ED50AE">
      <w:pPr>
        <w:pStyle w:val="Numeracion1Nivel"/>
      </w:pPr>
      <w:r>
        <w:t xml:space="preserve">En el caso de no usar la plantilla proporcionada, </w:t>
      </w:r>
      <w:r w:rsidR="00911632">
        <w:t xml:space="preserve">¿es </w:t>
      </w:r>
      <w:r w:rsidR="00911632" w:rsidRPr="00F20661">
        <w:rPr>
          <w:b/>
        </w:rPr>
        <w:t>adaptativa (</w:t>
      </w:r>
      <w:proofErr w:type="spellStart"/>
      <w:r w:rsidR="00911632" w:rsidRPr="00F20661">
        <w:rPr>
          <w:b/>
        </w:rPr>
        <w:t>responsive</w:t>
      </w:r>
      <w:proofErr w:type="spellEnd"/>
      <w:r w:rsidR="00911632" w:rsidRPr="00F20661">
        <w:rPr>
          <w:b/>
        </w:rPr>
        <w:t>)</w:t>
      </w:r>
      <w:r w:rsidR="00911632">
        <w:t xml:space="preserve"> la plantilla utilizada en el sitio web?</w:t>
      </w:r>
    </w:p>
    <w:p w14:paraId="128713D3" w14:textId="77777777" w:rsidR="000F5560" w:rsidRPr="007C43B9" w:rsidRDefault="000F5560" w:rsidP="00ED50AE">
      <w:pPr>
        <w:pStyle w:val="Numeracion1Nivel"/>
      </w:pPr>
      <w:r w:rsidRPr="007C43B9">
        <w:t>¿Se dispone de un documento XSL que muestre en el sitio web lo siguiente?</w:t>
      </w:r>
    </w:p>
    <w:p w14:paraId="6310329C" w14:textId="77777777" w:rsidR="000F5560" w:rsidRPr="007C43B9" w:rsidRDefault="000F5560" w:rsidP="00ED50AE">
      <w:pPr>
        <w:pStyle w:val="Numeracion2Nivel"/>
      </w:pPr>
      <w:r w:rsidRPr="007C43B9">
        <w:t xml:space="preserve">La </w:t>
      </w:r>
      <w:r w:rsidRPr="007C43B9">
        <w:rPr>
          <w:b/>
        </w:rPr>
        <w:t>lista de todos los productos/servicios</w:t>
      </w:r>
      <w:r w:rsidRPr="007C43B9">
        <w:t xml:space="preserve"> del catálogo (se pueden usar etiq</w:t>
      </w:r>
      <w:r>
        <w:t>uetas HTML5 del tipo &lt;</w:t>
      </w:r>
      <w:proofErr w:type="spellStart"/>
      <w:r>
        <w:t>ol</w:t>
      </w:r>
      <w:proofErr w:type="spellEnd"/>
      <w:r>
        <w:t>&gt;, &lt;</w:t>
      </w:r>
      <w:proofErr w:type="spellStart"/>
      <w:r>
        <w:t>ul</w:t>
      </w:r>
      <w:proofErr w:type="spellEnd"/>
      <w:r>
        <w:t>&gt;, &lt;</w:t>
      </w:r>
      <w:proofErr w:type="spellStart"/>
      <w:r>
        <w:t>div</w:t>
      </w:r>
      <w:proofErr w:type="spellEnd"/>
      <w:r>
        <w:t xml:space="preserve">&gt; </w:t>
      </w:r>
      <w:r w:rsidRPr="007C43B9">
        <w:t>o &lt;table&gt;).</w:t>
      </w:r>
    </w:p>
    <w:p w14:paraId="7F7263E8" w14:textId="77777777" w:rsidR="000F5560" w:rsidRDefault="000F5560" w:rsidP="0097340C">
      <w:pPr>
        <w:pStyle w:val="Numeracion2Nivel"/>
      </w:pPr>
      <w:r w:rsidRPr="007C43B9">
        <w:t xml:space="preserve">El </w:t>
      </w:r>
      <w:r w:rsidRPr="007C43B9">
        <w:rPr>
          <w:b/>
        </w:rPr>
        <w:t>número total</w:t>
      </w:r>
      <w:r w:rsidRPr="007C43B9">
        <w:t xml:space="preserve"> de productos/servicios del catálogo.</w:t>
      </w:r>
    </w:p>
    <w:p w14:paraId="626FC84B" w14:textId="77777777" w:rsidR="000F5560" w:rsidRPr="007C43B9" w:rsidRDefault="000F5560" w:rsidP="006B7ED5">
      <w:pPr>
        <w:pStyle w:val="Numeracion2Nivel"/>
      </w:pPr>
      <w:r w:rsidRPr="007C43B9">
        <w:t>Por cada producto/servicio,</w:t>
      </w:r>
      <w:r>
        <w:t xml:space="preserve"> una imagen del mismo.</w:t>
      </w:r>
    </w:p>
    <w:p w14:paraId="7563DFC0" w14:textId="77777777" w:rsidR="000F5560" w:rsidRPr="007C43B9" w:rsidRDefault="000F5560" w:rsidP="006B7ED5">
      <w:pPr>
        <w:pStyle w:val="Numeracion2Nivel"/>
      </w:pPr>
      <w:r w:rsidRPr="007C43B9">
        <w:t xml:space="preserve">Por cada producto/servicio, un </w:t>
      </w:r>
      <w:r w:rsidRPr="007C43B9">
        <w:rPr>
          <w:b/>
        </w:rPr>
        <w:t>enlace a una página web externa</w:t>
      </w:r>
      <w:r w:rsidRPr="007C43B9">
        <w:t xml:space="preserve"> con información detallada del mismo.</w:t>
      </w:r>
    </w:p>
    <w:p w14:paraId="138BC848" w14:textId="77777777" w:rsidR="000F5560" w:rsidRPr="007C43B9" w:rsidRDefault="000F5560" w:rsidP="006B7ED5">
      <w:pPr>
        <w:pStyle w:val="Numeracion2Nivel"/>
      </w:pPr>
      <w:r w:rsidRPr="007C43B9">
        <w:rPr>
          <w:b/>
        </w:rPr>
        <w:t>Precio</w:t>
      </w:r>
      <w:r w:rsidRPr="007C43B9">
        <w:t xml:space="preserve"> del producto/servicio más el precio tras aplicarle el impuesto del IVA.</w:t>
      </w:r>
    </w:p>
    <w:p w14:paraId="748F2BA0" w14:textId="77777777" w:rsidR="000F5560" w:rsidRPr="007C43B9" w:rsidRDefault="000F5560" w:rsidP="006B7ED5">
      <w:pPr>
        <w:pStyle w:val="Numeracion2Nivel"/>
      </w:pPr>
      <w:r w:rsidRPr="007C43B9">
        <w:rPr>
          <w:b/>
        </w:rPr>
        <w:t>Descuento</w:t>
      </w:r>
      <w:r w:rsidRPr="007C43B9">
        <w:t xml:space="preserve"> aplicado a los productos/servicios del catálogo.</w:t>
      </w:r>
    </w:p>
    <w:p w14:paraId="33897F2E" w14:textId="77777777" w:rsidR="000F5560" w:rsidRPr="000A7F0F" w:rsidRDefault="000F5560" w:rsidP="006B7ED5">
      <w:pPr>
        <w:pStyle w:val="Numeracion1Nivel"/>
      </w:pPr>
      <w:r w:rsidRPr="000A7F0F">
        <w:t xml:space="preserve">¿Se dispone de </w:t>
      </w:r>
      <w:r>
        <w:t xml:space="preserve">un </w:t>
      </w:r>
      <w:r w:rsidRPr="000A7F0F">
        <w:t xml:space="preserve">documento XSL </w:t>
      </w:r>
      <w:r>
        <w:t>diferente del anterior y que utiliza otras etiquetas HTML5 distintas para mostrar</w:t>
      </w:r>
      <w:r w:rsidRPr="000A7F0F">
        <w:t xml:space="preserve"> en el sitio web </w:t>
      </w:r>
      <w:r>
        <w:t xml:space="preserve">la </w:t>
      </w:r>
      <w:r w:rsidRPr="00E41D4A">
        <w:rPr>
          <w:b/>
        </w:rPr>
        <w:t>lista de productos/servicios del catálogo agrupados por categorías</w:t>
      </w:r>
      <w:r w:rsidRPr="000A7F0F">
        <w:t>?</w:t>
      </w:r>
    </w:p>
    <w:p w14:paraId="3CE0CA79" w14:textId="77777777" w:rsidR="000F5560" w:rsidRPr="000A7F0F" w:rsidRDefault="000F5560" w:rsidP="006B7ED5">
      <w:pPr>
        <w:pStyle w:val="Numeracion1Nivel"/>
      </w:pPr>
      <w:r w:rsidRPr="000A7F0F">
        <w:t xml:space="preserve">¿Están </w:t>
      </w:r>
      <w:r w:rsidRPr="000A7F0F">
        <w:rPr>
          <w:b/>
        </w:rPr>
        <w:t>bien formados</w:t>
      </w:r>
      <w:r w:rsidRPr="000A7F0F">
        <w:t xml:space="preserve"> todos los documentos XSL creados?</w:t>
      </w:r>
    </w:p>
    <w:p w14:paraId="16C457BB" w14:textId="77777777" w:rsidR="000F5560" w:rsidRDefault="000F5560" w:rsidP="006B7ED5">
      <w:pPr>
        <w:pStyle w:val="Numeracion1Nivel"/>
      </w:pPr>
      <w:r w:rsidRPr="000A7F0F">
        <w:t xml:space="preserve">¿Están </w:t>
      </w:r>
      <w:r w:rsidRPr="000A7F0F">
        <w:rPr>
          <w:b/>
        </w:rPr>
        <w:t>libres de errores</w:t>
      </w:r>
      <w:r w:rsidRPr="000A7F0F">
        <w:t xml:space="preserve"> todos y cada uno de los documentos </w:t>
      </w:r>
      <w:r w:rsidRPr="000A7F0F">
        <w:rPr>
          <w:b/>
        </w:rPr>
        <w:t>XSL</w:t>
      </w:r>
      <w:r w:rsidRPr="000A7F0F">
        <w:t xml:space="preserve"> creados?</w:t>
      </w:r>
    </w:p>
    <w:p w14:paraId="05665743" w14:textId="77777777" w:rsidR="000F5560" w:rsidRDefault="000F5560" w:rsidP="006B7ED5">
      <w:pPr>
        <w:pStyle w:val="Numeracion1Nivel"/>
      </w:pPr>
      <w:r w:rsidRPr="000A7F0F">
        <w:lastRenderedPageBreak/>
        <w:t xml:space="preserve">¿Están almacenados el archivo XML, el documento DTD, el esquema XML y los diferentes documentos XSL en </w:t>
      </w:r>
      <w:r w:rsidRPr="000A7F0F">
        <w:rPr>
          <w:b/>
        </w:rPr>
        <w:t>directorios independientes del sitio web</w:t>
      </w:r>
      <w:r w:rsidRPr="000A7F0F">
        <w:t>?</w:t>
      </w:r>
    </w:p>
    <w:p w14:paraId="7972C757" w14:textId="26013614" w:rsidR="004E0089" w:rsidRDefault="004E0089" w:rsidP="006B7ED5">
      <w:pPr>
        <w:pStyle w:val="Numeracion1Nivel"/>
      </w:pPr>
      <w:r>
        <w:rPr>
          <w:rFonts w:ascii="Calibri" w:hAnsi="Calibri" w:cs="Calibri"/>
        </w:rPr>
        <w:t xml:space="preserve">¿Están redactados en el </w:t>
      </w:r>
      <w:r w:rsidRPr="004E0089">
        <w:rPr>
          <w:rFonts w:ascii="Calibri" w:hAnsi="Calibri" w:cs="Calibri"/>
          <w:b/>
        </w:rPr>
        <w:t>idioma</w:t>
      </w:r>
      <w:r>
        <w:rPr>
          <w:rFonts w:ascii="Calibri" w:hAnsi="Calibri" w:cs="Calibri"/>
        </w:rPr>
        <w:t xml:space="preserve"> en el que el alumno/a está matriculado/a los contenidos de todas las páginas HTML que generan los diferentes documentos XSL?</w:t>
      </w:r>
    </w:p>
    <w:p w14:paraId="42A5DB64" w14:textId="77777777" w:rsidR="00F057C9" w:rsidRDefault="00F057C9" w:rsidP="00F057C9">
      <w:pPr>
        <w:pStyle w:val="Numeracion1Nivel"/>
        <w:numPr>
          <w:ilvl w:val="0"/>
          <w:numId w:val="0"/>
        </w:numPr>
        <w:ind w:left="284"/>
      </w:pPr>
    </w:p>
    <w:p w14:paraId="422E4CE7" w14:textId="6A557D3D" w:rsidR="000F5560" w:rsidRPr="00AB4994" w:rsidRDefault="00490511" w:rsidP="00F057C9">
      <w:pPr>
        <w:pStyle w:val="Enunciado"/>
        <w:numPr>
          <w:ilvl w:val="0"/>
          <w:numId w:val="17"/>
        </w:numPr>
        <w:ind w:left="426" w:hanging="426"/>
      </w:pPr>
      <w:r w:rsidRPr="00490511">
        <w:rPr>
          <w:b/>
        </w:rPr>
        <w:t>(5 puntos)</w:t>
      </w:r>
      <w:r>
        <w:t xml:space="preserve"> </w:t>
      </w:r>
      <w:r w:rsidR="00F057C9" w:rsidRPr="00AB4994">
        <w:t xml:space="preserve">LOS SIGUIENTES </w:t>
      </w:r>
      <w:r w:rsidR="00F057C9" w:rsidRPr="00AB4994">
        <w:rPr>
          <w:b/>
        </w:rPr>
        <w:t>CRITERIOS SE USARÁN PARA SUBIR LA NOTA</w:t>
      </w:r>
      <w:r w:rsidR="00F057C9" w:rsidRPr="00AB4994">
        <w:t xml:space="preserve"> EN EL PROYECTO:</w:t>
      </w:r>
    </w:p>
    <w:p w14:paraId="0549102A" w14:textId="77777777" w:rsidR="000F5560" w:rsidRDefault="000F5560" w:rsidP="006B7ED5">
      <w:pPr>
        <w:pStyle w:val="Numeracion1Nivel"/>
      </w:pPr>
      <w:r w:rsidRPr="00047F65">
        <w:t>¿</w:t>
      </w:r>
      <w:r w:rsidRPr="00183444">
        <w:t>Tiene</w:t>
      </w:r>
      <w:r>
        <w:t xml:space="preserve"> más de 3 niveles de nodos elemento </w:t>
      </w:r>
      <w:r w:rsidRPr="00B85864">
        <w:t xml:space="preserve">el </w:t>
      </w:r>
      <w:r w:rsidRPr="000A09A4">
        <w:t xml:space="preserve">árbol del documento </w:t>
      </w:r>
      <w:r w:rsidRPr="0097340C">
        <w:rPr>
          <w:b/>
        </w:rPr>
        <w:t>XML</w:t>
      </w:r>
      <w:r w:rsidRPr="000A09A4">
        <w:t xml:space="preserve"> </w:t>
      </w:r>
      <w:r>
        <w:t>entregado</w:t>
      </w:r>
      <w:r w:rsidRPr="00786C00">
        <w:t>?</w:t>
      </w:r>
    </w:p>
    <w:p w14:paraId="5EFDD15B" w14:textId="77777777" w:rsidR="000F5560" w:rsidRPr="00C35A1A" w:rsidRDefault="000F5560" w:rsidP="006B7ED5">
      <w:pPr>
        <w:pStyle w:val="Numeracion1Nivel"/>
      </w:pPr>
      <w:r w:rsidRPr="004B1C18">
        <w:t xml:space="preserve">¿Tiene el </w:t>
      </w:r>
      <w:r w:rsidRPr="004B1C18">
        <w:rPr>
          <w:b/>
        </w:rPr>
        <w:t>DTD</w:t>
      </w:r>
      <w:r w:rsidRPr="004B1C18">
        <w:t xml:space="preserve"> entregado algún atributo </w:t>
      </w:r>
      <w:r>
        <w:t>de tipo enumeración y/o con un valor por defecto</w:t>
      </w:r>
      <w:r w:rsidRPr="004B1C18">
        <w:t>?</w:t>
      </w:r>
    </w:p>
    <w:p w14:paraId="4A556F71" w14:textId="77777777" w:rsidR="000F5560" w:rsidRDefault="000F5560" w:rsidP="006B7ED5">
      <w:pPr>
        <w:pStyle w:val="Numeracion1Nivel"/>
      </w:pPr>
      <w:r w:rsidRPr="004B1C18">
        <w:t xml:space="preserve">¿Tiene el </w:t>
      </w:r>
      <w:r w:rsidRPr="004B1C18">
        <w:rPr>
          <w:b/>
        </w:rPr>
        <w:t>DTD</w:t>
      </w:r>
      <w:r w:rsidRPr="004B1C18">
        <w:t xml:space="preserve"> entregado algún atributo con valor fijo (#FIXED) y/o con valor opcional (#IMPLIED)?</w:t>
      </w:r>
    </w:p>
    <w:p w14:paraId="4AA124A8" w14:textId="77777777" w:rsidR="000F5560" w:rsidRPr="004B1C18" w:rsidRDefault="000F5560" w:rsidP="006B7ED5">
      <w:pPr>
        <w:pStyle w:val="Numeracion1Nivel"/>
      </w:pPr>
      <w:r w:rsidRPr="004B1C18">
        <w:t xml:space="preserve">¿Tiene el </w:t>
      </w:r>
      <w:r w:rsidRPr="004B1C18">
        <w:rPr>
          <w:b/>
        </w:rPr>
        <w:t>DTD</w:t>
      </w:r>
      <w:r w:rsidRPr="004B1C18">
        <w:t xml:space="preserve"> entregado algún atributo </w:t>
      </w:r>
      <w:r>
        <w:t>de tipo identificador (ID) y/o referencia a un identificador (IDREF)</w:t>
      </w:r>
      <w:r w:rsidRPr="004B1C18">
        <w:t>?</w:t>
      </w:r>
    </w:p>
    <w:p w14:paraId="23081C5F" w14:textId="77777777" w:rsidR="000F5560" w:rsidRPr="004B1C18" w:rsidRDefault="000F5560" w:rsidP="006B7ED5">
      <w:pPr>
        <w:pStyle w:val="Numeracion1Nivel"/>
      </w:pPr>
      <w:r w:rsidRPr="004B1C18">
        <w:t xml:space="preserve">¿Incluye el </w:t>
      </w:r>
      <w:r w:rsidRPr="004B1C18">
        <w:rPr>
          <w:b/>
        </w:rPr>
        <w:t>DTD</w:t>
      </w:r>
      <w:r w:rsidRPr="004B1C18">
        <w:t xml:space="preserve"> entregado las tres </w:t>
      </w:r>
      <w:r w:rsidRPr="004B1C18">
        <w:rPr>
          <w:b/>
        </w:rPr>
        <w:t>normas de repetición</w:t>
      </w:r>
      <w:r w:rsidRPr="004B1C18">
        <w:t xml:space="preserve"> (?,</w:t>
      </w:r>
      <w:proofErr w:type="gramStart"/>
      <w:r w:rsidRPr="004B1C18">
        <w:t>+,*</w:t>
      </w:r>
      <w:proofErr w:type="gramEnd"/>
      <w:r w:rsidRPr="004B1C18">
        <w:t>)?</w:t>
      </w:r>
    </w:p>
    <w:p w14:paraId="09352C1A" w14:textId="77777777" w:rsidR="000F5560" w:rsidRPr="00047F65" w:rsidRDefault="000F5560" w:rsidP="006B7ED5">
      <w:pPr>
        <w:pStyle w:val="Numeracion1Nivel"/>
      </w:pPr>
      <w:r w:rsidRPr="00047F65">
        <w:t>¿</w:t>
      </w:r>
      <w:r w:rsidRPr="008D26A3">
        <w:t>Incluye el</w:t>
      </w:r>
      <w:r w:rsidRPr="008D26A3">
        <w:rPr>
          <w:b/>
        </w:rPr>
        <w:t xml:space="preserve"> esquema XML </w:t>
      </w:r>
      <w:r w:rsidRPr="005729F4">
        <w:t>entregado</w:t>
      </w:r>
      <w:r>
        <w:rPr>
          <w:b/>
        </w:rPr>
        <w:t xml:space="preserve"> </w:t>
      </w:r>
      <w:r>
        <w:t>más de una</w:t>
      </w:r>
      <w:r w:rsidRPr="008D26A3">
        <w:t xml:space="preserve"> restricción de tipo</w:t>
      </w:r>
      <w:r w:rsidRPr="008D26A3">
        <w:rPr>
          <w:b/>
        </w:rPr>
        <w:t xml:space="preserve"> </w:t>
      </w:r>
      <w:proofErr w:type="spellStart"/>
      <w:r w:rsidRPr="008D26A3">
        <w:rPr>
          <w:b/>
        </w:rPr>
        <w:t>pattern</w:t>
      </w:r>
      <w:proofErr w:type="spellEnd"/>
      <w:r w:rsidRPr="008D26A3">
        <w:rPr>
          <w:b/>
        </w:rPr>
        <w:t>?</w:t>
      </w:r>
    </w:p>
    <w:p w14:paraId="57E98EC7" w14:textId="77777777" w:rsidR="000F5560" w:rsidRPr="00B85864" w:rsidRDefault="000F5560" w:rsidP="006B7ED5">
      <w:pPr>
        <w:pStyle w:val="Numeracion1Nivel"/>
      </w:pPr>
      <w:r w:rsidRPr="00047F65">
        <w:t>¿</w:t>
      </w:r>
      <w:r w:rsidRPr="008D26A3">
        <w:t xml:space="preserve">Incluye el </w:t>
      </w:r>
      <w:r w:rsidRPr="0097340C">
        <w:rPr>
          <w:b/>
        </w:rPr>
        <w:t>esquema XML</w:t>
      </w:r>
      <w:r w:rsidRPr="005729F4">
        <w:t xml:space="preserve"> entregado </w:t>
      </w:r>
      <w:r w:rsidRPr="0097340C">
        <w:rPr>
          <w:b/>
        </w:rPr>
        <w:t>más de 3 tipos de datos definidos por el usuario</w:t>
      </w:r>
      <w:r w:rsidRPr="005729F4">
        <w:t>?</w:t>
      </w:r>
    </w:p>
    <w:p w14:paraId="36173E03" w14:textId="77777777" w:rsidR="000F5560" w:rsidRPr="00EA2E70" w:rsidRDefault="000F5560" w:rsidP="006B7ED5">
      <w:pPr>
        <w:pStyle w:val="Numeracion1Nivel"/>
      </w:pPr>
      <w:r w:rsidRPr="00B85864">
        <w:t>¿</w:t>
      </w:r>
      <w:r w:rsidRPr="008D26A3">
        <w:t xml:space="preserve">Incluye el </w:t>
      </w:r>
      <w:r w:rsidRPr="0097340C">
        <w:rPr>
          <w:b/>
        </w:rPr>
        <w:t>esquema XML</w:t>
      </w:r>
      <w:r>
        <w:t xml:space="preserve"> </w:t>
      </w:r>
      <w:r w:rsidRPr="005729F4">
        <w:t>entregado</w:t>
      </w:r>
      <w:r>
        <w:t xml:space="preserve"> </w:t>
      </w:r>
      <w:r w:rsidRPr="0097340C">
        <w:rPr>
          <w:b/>
        </w:rPr>
        <w:t>más de dos tipos predefinidos</w:t>
      </w:r>
      <w:r>
        <w:t>?</w:t>
      </w:r>
    </w:p>
    <w:p w14:paraId="4A27D395" w14:textId="77777777" w:rsidR="000F5560" w:rsidRPr="00A27667" w:rsidRDefault="000F5560" w:rsidP="006B7ED5">
      <w:pPr>
        <w:pStyle w:val="Numeracion1Nivel"/>
      </w:pPr>
      <w:r w:rsidRPr="00A27667">
        <w:t xml:space="preserve">¿Usa alguno de los documentos </w:t>
      </w:r>
      <w:r w:rsidRPr="00A27667">
        <w:rPr>
          <w:b/>
        </w:rPr>
        <w:t>XSL</w:t>
      </w:r>
      <w:r w:rsidRPr="00A27667">
        <w:t xml:space="preserve"> entregados alguna estructura condicional del tipo </w:t>
      </w:r>
      <w:proofErr w:type="spellStart"/>
      <w:r w:rsidRPr="00A27667">
        <w:rPr>
          <w:b/>
        </w:rPr>
        <w:t>choose</w:t>
      </w:r>
      <w:proofErr w:type="spellEnd"/>
      <w:r w:rsidRPr="00A27667">
        <w:t>?</w:t>
      </w:r>
    </w:p>
    <w:p w14:paraId="74ECDB1C" w14:textId="77777777" w:rsidR="000F5560" w:rsidRDefault="000F5560" w:rsidP="006B7ED5">
      <w:pPr>
        <w:pStyle w:val="Numeracion1Nivel"/>
      </w:pPr>
      <w:r w:rsidRPr="00A27667">
        <w:t xml:space="preserve">¿Usa alguno de los documentos </w:t>
      </w:r>
      <w:r w:rsidRPr="00A27667">
        <w:rPr>
          <w:b/>
        </w:rPr>
        <w:t>XSL</w:t>
      </w:r>
      <w:r w:rsidRPr="00A27667">
        <w:t xml:space="preserve"> entregados alguna estructura condicional del tipo </w:t>
      </w:r>
      <w:r>
        <w:rPr>
          <w:b/>
        </w:rPr>
        <w:t>if</w:t>
      </w:r>
      <w:r w:rsidRPr="00A27667">
        <w:t>?</w:t>
      </w:r>
    </w:p>
    <w:p w14:paraId="3D9EB529" w14:textId="77777777" w:rsidR="000F5560" w:rsidRPr="00A27667" w:rsidRDefault="000F5560" w:rsidP="006B7ED5">
      <w:pPr>
        <w:pStyle w:val="Numeracion1Nivel"/>
      </w:pPr>
      <w:r w:rsidRPr="00A27667">
        <w:t xml:space="preserve">¿Usa alguno de los documentos </w:t>
      </w:r>
      <w:r w:rsidRPr="00D8657B">
        <w:rPr>
          <w:b/>
        </w:rPr>
        <w:t>XSL</w:t>
      </w:r>
      <w:r w:rsidRPr="00A27667">
        <w:t xml:space="preserve"> entregados </w:t>
      </w:r>
      <w:r>
        <w:t xml:space="preserve">el elemento </w:t>
      </w:r>
      <w:proofErr w:type="spellStart"/>
      <w:proofErr w:type="gramStart"/>
      <w:r w:rsidRPr="00D8657B">
        <w:rPr>
          <w:b/>
        </w:rPr>
        <w:t>xsl:variable</w:t>
      </w:r>
      <w:proofErr w:type="spellEnd"/>
      <w:proofErr w:type="gramEnd"/>
      <w:r>
        <w:t xml:space="preserve"> con una utilidad diferente a la enunciada en el punto 2</w:t>
      </w:r>
      <w:r w:rsidRPr="00A27667">
        <w:t>?</w:t>
      </w:r>
    </w:p>
    <w:p w14:paraId="0C98C6A1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el documento </w:t>
      </w:r>
      <w:r w:rsidRPr="0097340C">
        <w:rPr>
          <w:b/>
        </w:rPr>
        <w:t>XML</w:t>
      </w:r>
      <w:r w:rsidRPr="000A7F0F">
        <w:t>.</w:t>
      </w:r>
    </w:p>
    <w:p w14:paraId="5C08D512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el documento </w:t>
      </w:r>
      <w:r w:rsidRPr="0097340C">
        <w:rPr>
          <w:b/>
        </w:rPr>
        <w:t>DTD</w:t>
      </w:r>
      <w:r w:rsidRPr="000A7F0F">
        <w:t>.</w:t>
      </w:r>
    </w:p>
    <w:p w14:paraId="59E2F16C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el </w:t>
      </w:r>
      <w:r w:rsidRPr="0097340C">
        <w:rPr>
          <w:b/>
        </w:rPr>
        <w:t>esquema XML</w:t>
      </w:r>
      <w:r w:rsidRPr="000A7F0F">
        <w:t>.</w:t>
      </w:r>
    </w:p>
    <w:p w14:paraId="7254ACEC" w14:textId="77777777" w:rsidR="000F5560" w:rsidRPr="000A7F0F" w:rsidRDefault="000F5560" w:rsidP="006B7ED5">
      <w:pPr>
        <w:pStyle w:val="Numeracion1Nivel"/>
      </w:pPr>
      <w:r w:rsidRPr="0097340C">
        <w:rPr>
          <w:b/>
        </w:rPr>
        <w:t>Nivel de utilidad y cantidad de comentarios</w:t>
      </w:r>
      <w:r w:rsidRPr="000A7F0F">
        <w:t xml:space="preserve"> incluidos en los documentos </w:t>
      </w:r>
      <w:r w:rsidRPr="0097340C">
        <w:rPr>
          <w:b/>
        </w:rPr>
        <w:t>XSL</w:t>
      </w:r>
      <w:r w:rsidRPr="000A7F0F">
        <w:t>.</w:t>
      </w:r>
    </w:p>
    <w:p w14:paraId="357AE121" w14:textId="77777777" w:rsidR="000F5560" w:rsidRDefault="000F5560" w:rsidP="006B7ED5">
      <w:pPr>
        <w:pStyle w:val="Numeracion1Nivel"/>
      </w:pPr>
      <w:r w:rsidRPr="00047F65">
        <w:t>¿</w:t>
      </w:r>
      <w:r w:rsidRPr="002B2A62">
        <w:t>Tienen definidos</w:t>
      </w:r>
      <w:r>
        <w:rPr>
          <w:b/>
        </w:rPr>
        <w:t xml:space="preserve"> s</w:t>
      </w:r>
      <w:r w:rsidRPr="000A7F0F">
        <w:rPr>
          <w:b/>
        </w:rPr>
        <w:t>angrados</w:t>
      </w:r>
      <w:r w:rsidRPr="000A7F0F">
        <w:t xml:space="preserve"> </w:t>
      </w:r>
      <w:r>
        <w:t xml:space="preserve">el </w:t>
      </w:r>
      <w:r w:rsidRPr="000A7F0F">
        <w:t xml:space="preserve">documento XML, el esquema XML y </w:t>
      </w:r>
      <w:r>
        <w:t xml:space="preserve">todos </w:t>
      </w:r>
      <w:r w:rsidRPr="000A7F0F">
        <w:t>los documentos XSL</w:t>
      </w:r>
      <w:r>
        <w:t>?</w:t>
      </w:r>
    </w:p>
    <w:p w14:paraId="461B9185" w14:textId="77777777" w:rsidR="000F5560" w:rsidRDefault="000F5560" w:rsidP="006B7ED5">
      <w:pPr>
        <w:pStyle w:val="Numeracion1Nivel"/>
      </w:pPr>
      <w:r w:rsidRPr="00047F65">
        <w:t xml:space="preserve">Participación de cada </w:t>
      </w:r>
      <w:r>
        <w:t>miembro del grupo</w:t>
      </w:r>
      <w:r w:rsidRPr="00047F65">
        <w:t xml:space="preserve"> en </w:t>
      </w:r>
      <w:r>
        <w:t>las labores d</w:t>
      </w:r>
      <w:r w:rsidRPr="00047F65">
        <w:t xml:space="preserve">el </w:t>
      </w:r>
      <w:r>
        <w:t>equipo</w:t>
      </w:r>
      <w:r w:rsidRPr="00047F65">
        <w:t>. Para ello se usarán técnicas de observación por parte del profesor/a y encuestas de autoevaluación y evaluación del resto de componentes del grupo.</w:t>
      </w:r>
      <w:r>
        <w:t xml:space="preserve"> En este apartado se tendrá en cuenta la asistencia a clase de cada alumno/a durante el desarrollo del proyecto.</w:t>
      </w:r>
      <w:bookmarkEnd w:id="0"/>
    </w:p>
    <w:p w14:paraId="2ED055EE" w14:textId="13AC4BB6" w:rsidR="00FE3892" w:rsidRDefault="00FE3892">
      <w:pPr>
        <w:spacing w:before="0" w:after="200"/>
        <w:jc w:val="left"/>
      </w:pPr>
      <w:r>
        <w:br w:type="page"/>
      </w:r>
    </w:p>
    <w:p w14:paraId="6E3972CE" w14:textId="318BD451" w:rsidR="00651BB6" w:rsidRPr="00AB4994" w:rsidRDefault="00490511" w:rsidP="00F057C9">
      <w:pPr>
        <w:pStyle w:val="Enunciado"/>
        <w:numPr>
          <w:ilvl w:val="0"/>
          <w:numId w:val="17"/>
        </w:numPr>
        <w:ind w:left="426" w:hanging="426"/>
      </w:pPr>
      <w:r w:rsidRPr="00490511">
        <w:rPr>
          <w:b/>
        </w:rPr>
        <w:lastRenderedPageBreak/>
        <w:t>(</w:t>
      </w:r>
      <w:r>
        <w:rPr>
          <w:b/>
        </w:rPr>
        <w:t>1</w:t>
      </w:r>
      <w:r w:rsidRPr="00490511">
        <w:rPr>
          <w:b/>
        </w:rPr>
        <w:t xml:space="preserve"> punto)</w:t>
      </w:r>
      <w:r>
        <w:t xml:space="preserve"> </w:t>
      </w:r>
      <w:r w:rsidR="00F057C9" w:rsidRPr="00AB4994">
        <w:t xml:space="preserve">SIEMPRE QUE TODOS LOS REQUERIMIENTOS MÍNIMOS DEL PROYECTO SE HAYAN CUMPLIDO EN LOS DIFERENTES INTENTOS DEL PROYECTO, LA CONSECUCIÓN SIMULTÁNEA DE LOS SIGUIENTES CRITERIOS PERMITIRÁ </w:t>
      </w:r>
      <w:r w:rsidR="00F057C9" w:rsidRPr="00AB4994">
        <w:rPr>
          <w:b/>
        </w:rPr>
        <w:t>SUBIR 1 PUNTO EN LA NOTA FINAL OBTENIDA EN EL PROYECTO</w:t>
      </w:r>
      <w:r w:rsidR="00F057C9" w:rsidRPr="00AB4994">
        <w:t>:</w:t>
      </w:r>
    </w:p>
    <w:p w14:paraId="58A77432" w14:textId="4B1468D3" w:rsidR="00C30684" w:rsidRPr="00AB4994" w:rsidRDefault="00CE3D9A" w:rsidP="00CE3D9A">
      <w:pPr>
        <w:pStyle w:val="Numeracion1Nivel"/>
        <w:ind w:left="454" w:hanging="454"/>
      </w:pPr>
      <w:r w:rsidRPr="00AB4994">
        <w:t xml:space="preserve">Se ha </w:t>
      </w:r>
      <w:r w:rsidRPr="00AB4994">
        <w:rPr>
          <w:b/>
        </w:rPr>
        <w:t xml:space="preserve">creado </w:t>
      </w:r>
      <w:r w:rsidR="0075118A" w:rsidRPr="00AB4994">
        <w:rPr>
          <w:b/>
        </w:rPr>
        <w:t xml:space="preserve">en GitHub </w:t>
      </w:r>
      <w:r w:rsidRPr="00AB4994">
        <w:rPr>
          <w:b/>
        </w:rPr>
        <w:t>un repositorio</w:t>
      </w:r>
      <w:r w:rsidRPr="00AB4994">
        <w:t xml:space="preserve"> </w:t>
      </w:r>
      <w:r w:rsidR="0075118A" w:rsidRPr="00AB4994">
        <w:t xml:space="preserve">de </w:t>
      </w:r>
      <w:r w:rsidRPr="00AB4994">
        <w:t xml:space="preserve">nombre </w:t>
      </w:r>
      <w:r w:rsidRPr="00AB4994">
        <w:rPr>
          <w:i/>
        </w:rPr>
        <w:t>2</w:t>
      </w:r>
      <w:r w:rsidR="005B29E0">
        <w:rPr>
          <w:i/>
        </w:rPr>
        <w:t>4</w:t>
      </w:r>
      <w:r w:rsidR="0075118A" w:rsidRPr="00AB4994">
        <w:rPr>
          <w:i/>
        </w:rPr>
        <w:t>_</w:t>
      </w:r>
      <w:r w:rsidRPr="00AB4994">
        <w:rPr>
          <w:i/>
        </w:rPr>
        <w:t>2</w:t>
      </w:r>
      <w:r w:rsidR="005B29E0">
        <w:rPr>
          <w:i/>
        </w:rPr>
        <w:t>5</w:t>
      </w:r>
      <w:r w:rsidR="0075118A" w:rsidRPr="00AB4994">
        <w:rPr>
          <w:i/>
        </w:rPr>
        <w:t>-</w:t>
      </w:r>
      <w:r w:rsidRPr="00AB4994">
        <w:rPr>
          <w:i/>
        </w:rPr>
        <w:t>LEM</w:t>
      </w:r>
      <w:r w:rsidR="0075118A" w:rsidRPr="00AB4994">
        <w:rPr>
          <w:i/>
        </w:rPr>
        <w:t>A-PROYECTOXML-APELLIDO</w:t>
      </w:r>
      <w:r w:rsidR="00DF356E" w:rsidRPr="00AB4994">
        <w:rPr>
          <w:i/>
        </w:rPr>
        <w:t xml:space="preserve"> (</w:t>
      </w:r>
      <w:r w:rsidR="0075118A" w:rsidRPr="00AB4994">
        <w:t xml:space="preserve">donde APELLIDO </w:t>
      </w:r>
      <w:r w:rsidR="00C30684" w:rsidRPr="00AB4994">
        <w:t>es el primer apellido de uno de los miembros del equipo de proyecto)</w:t>
      </w:r>
      <w:r w:rsidR="00DF356E" w:rsidRPr="00AB4994">
        <w:t>,</w:t>
      </w:r>
      <w:r w:rsidR="00C30684" w:rsidRPr="00AB4994">
        <w:t xml:space="preserve"> en el que se va a ir publicando el código fuente del proyecto</w:t>
      </w:r>
      <w:r w:rsidR="00DF356E" w:rsidRPr="00AB4994">
        <w:t xml:space="preserve"> por los diferentes miembros</w:t>
      </w:r>
      <w:r w:rsidR="00D043E7" w:rsidRPr="00AB4994">
        <w:t xml:space="preserve"> del equipo</w:t>
      </w:r>
      <w:r w:rsidR="00C30684" w:rsidRPr="00AB4994">
        <w:t>.</w:t>
      </w:r>
      <w:r w:rsidR="007E7B73" w:rsidRPr="00AB4994">
        <w:t xml:space="preserve"> Este repositorio podrá ser de dominio público o privado, a elección del equipo de proyecto.</w:t>
      </w:r>
    </w:p>
    <w:p w14:paraId="3D322D55" w14:textId="6E9E882D" w:rsidR="00C30684" w:rsidRPr="00AB4994" w:rsidRDefault="00C30684" w:rsidP="00CE3D9A">
      <w:pPr>
        <w:pStyle w:val="Numeracion1Nivel"/>
        <w:ind w:left="454" w:hanging="454"/>
      </w:pPr>
      <w:r w:rsidRPr="00AB4994">
        <w:t xml:space="preserve">El creador del repositorio GitHub </w:t>
      </w:r>
      <w:r w:rsidRPr="00AB4994">
        <w:rPr>
          <w:b/>
        </w:rPr>
        <w:t xml:space="preserve">invitará al resto de miembros de su equipo </w:t>
      </w:r>
      <w:r w:rsidR="00FA681E" w:rsidRPr="00AB4994">
        <w:rPr>
          <w:b/>
        </w:rPr>
        <w:t>de proyecto</w:t>
      </w:r>
      <w:r w:rsidR="00FA681E" w:rsidRPr="00AB4994">
        <w:t xml:space="preserve"> </w:t>
      </w:r>
      <w:r w:rsidRPr="00AB4994">
        <w:t>como colaboradores del repositorio</w:t>
      </w:r>
      <w:r w:rsidR="00DF356E" w:rsidRPr="00AB4994">
        <w:t xml:space="preserve"> y</w:t>
      </w:r>
      <w:r w:rsidRPr="00AB4994">
        <w:t xml:space="preserve"> con permisos totales sobre el mismo.</w:t>
      </w:r>
    </w:p>
    <w:p w14:paraId="5468E44D" w14:textId="77736BEA" w:rsidR="00C30684" w:rsidRPr="00AB4994" w:rsidRDefault="00C30684" w:rsidP="00CE3D9A">
      <w:pPr>
        <w:pStyle w:val="Numeracion1Nivel"/>
        <w:ind w:left="454" w:hanging="454"/>
      </w:pPr>
      <w:r w:rsidRPr="00AB4994">
        <w:t xml:space="preserve">El creador del repositorio GitHub </w:t>
      </w:r>
      <w:r w:rsidRPr="00AB4994">
        <w:rPr>
          <w:b/>
        </w:rPr>
        <w:t>invitará al docente de su grupo</w:t>
      </w:r>
      <w:r w:rsidRPr="00AB4994">
        <w:t xml:space="preserve"> (CJ-LEMA-GRUPO, donde GRUPO identifica el grupo de alumnos del docente: DW1A, DW1B, DW1BI, SI1, SI1I), como colaborador del repositorio</w:t>
      </w:r>
      <w:r w:rsidR="00DF356E" w:rsidRPr="00AB4994">
        <w:t xml:space="preserve"> y</w:t>
      </w:r>
      <w:r w:rsidRPr="00AB4994">
        <w:t xml:space="preserve"> con permisos totales sobre el mismo.</w:t>
      </w:r>
    </w:p>
    <w:p w14:paraId="45258A9C" w14:textId="6CEDEB24" w:rsidR="00E40603" w:rsidRPr="00AB4994" w:rsidRDefault="00D043E7" w:rsidP="00CE3D9A">
      <w:pPr>
        <w:pStyle w:val="Numeracion1Nivel"/>
        <w:ind w:left="454" w:hanging="454"/>
      </w:pPr>
      <w:r w:rsidRPr="00AB4994">
        <w:t xml:space="preserve">El </w:t>
      </w:r>
      <w:r w:rsidRPr="00AB4994">
        <w:rPr>
          <w:b/>
        </w:rPr>
        <w:t>nombre</w:t>
      </w:r>
      <w:r w:rsidRPr="00AB4994">
        <w:t xml:space="preserve"> </w:t>
      </w:r>
      <w:r w:rsidR="00E40603" w:rsidRPr="00AB4994">
        <w:rPr>
          <w:b/>
        </w:rPr>
        <w:t xml:space="preserve">de los usuarios que hagan los </w:t>
      </w:r>
      <w:proofErr w:type="spellStart"/>
      <w:r w:rsidR="00E40603" w:rsidRPr="00AB4994">
        <w:rPr>
          <w:b/>
        </w:rPr>
        <w:t>commit</w:t>
      </w:r>
      <w:proofErr w:type="spellEnd"/>
      <w:r w:rsidR="00E40603" w:rsidRPr="00AB4994">
        <w:t xml:space="preserve"> sobre el repositorio GitHub debe permitir deducir la identidad del miembro del equipo del proyecto que </w:t>
      </w:r>
      <w:r w:rsidR="0038250F" w:rsidRPr="00AB4994">
        <w:t xml:space="preserve">haya hecho </w:t>
      </w:r>
      <w:r w:rsidR="00E40603" w:rsidRPr="00AB4994">
        <w:t xml:space="preserve">el </w:t>
      </w:r>
      <w:proofErr w:type="spellStart"/>
      <w:r w:rsidR="00E40603" w:rsidRPr="00AB4994">
        <w:t>commit</w:t>
      </w:r>
      <w:proofErr w:type="spellEnd"/>
      <w:r w:rsidR="00E40603" w:rsidRPr="00AB4994">
        <w:t>.</w:t>
      </w:r>
    </w:p>
    <w:p w14:paraId="6606EEA2" w14:textId="77777777" w:rsidR="001177F4" w:rsidRPr="00AB4994" w:rsidRDefault="001177F4" w:rsidP="0075118A">
      <w:pPr>
        <w:pStyle w:val="Numeracion1Nivel"/>
        <w:ind w:left="454" w:hanging="454"/>
      </w:pPr>
      <w:r w:rsidRPr="00AB4994">
        <w:rPr>
          <w:b/>
        </w:rPr>
        <w:t>Cada miembro del equipo</w:t>
      </w:r>
      <w:r w:rsidRPr="00AB4994">
        <w:t xml:space="preserve"> del proyecto habrá hecho </w:t>
      </w:r>
      <w:r w:rsidRPr="00AB4994">
        <w:rPr>
          <w:b/>
        </w:rPr>
        <w:t xml:space="preserve">como mínimo 1 </w:t>
      </w:r>
      <w:proofErr w:type="spellStart"/>
      <w:r w:rsidRPr="00AB4994">
        <w:rPr>
          <w:b/>
        </w:rPr>
        <w:t>commit</w:t>
      </w:r>
      <w:proofErr w:type="spellEnd"/>
      <w:r w:rsidRPr="00AB4994">
        <w:t xml:space="preserve"> en el repositorio GitHub.</w:t>
      </w:r>
    </w:p>
    <w:p w14:paraId="2CF64152" w14:textId="69E5769A" w:rsidR="00651BB6" w:rsidRPr="00AB4994" w:rsidRDefault="001177F4" w:rsidP="0075118A">
      <w:pPr>
        <w:pStyle w:val="Numeracion1Nivel"/>
        <w:ind w:left="454" w:hanging="454"/>
      </w:pPr>
      <w:r w:rsidRPr="00AB4994">
        <w:t xml:space="preserve">El repositorio GitHub deberá registrar </w:t>
      </w:r>
      <w:r w:rsidRPr="00AB4994">
        <w:rPr>
          <w:b/>
        </w:rPr>
        <w:t xml:space="preserve">como mínimo </w:t>
      </w:r>
      <w:r w:rsidR="007E7B73" w:rsidRPr="00AB4994">
        <w:rPr>
          <w:b/>
        </w:rPr>
        <w:t>5</w:t>
      </w:r>
      <w:r w:rsidRPr="00AB4994">
        <w:rPr>
          <w:b/>
        </w:rPr>
        <w:t xml:space="preserve"> </w:t>
      </w:r>
      <w:proofErr w:type="spellStart"/>
      <w:r w:rsidRPr="00AB4994">
        <w:rPr>
          <w:b/>
        </w:rPr>
        <w:t>commits</w:t>
      </w:r>
      <w:proofErr w:type="spellEnd"/>
      <w:r w:rsidRPr="00AB4994">
        <w:t xml:space="preserve"> realizados en diferentes días previos a la entrega del proyecto.</w:t>
      </w:r>
    </w:p>
    <w:p w14:paraId="7E34C39F" w14:textId="21F3E80B" w:rsidR="00651BB6" w:rsidRPr="00AB4994" w:rsidRDefault="0011400E" w:rsidP="0075118A">
      <w:pPr>
        <w:pStyle w:val="Numeracion1Nivel"/>
        <w:ind w:left="454" w:hanging="454"/>
      </w:pPr>
      <w:r w:rsidRPr="00AB4994">
        <w:t xml:space="preserve">El repositorio GitHub tendrá </w:t>
      </w:r>
      <w:r w:rsidRPr="00AB4994">
        <w:rPr>
          <w:b/>
        </w:rPr>
        <w:t>dos ramas</w:t>
      </w:r>
      <w:r w:rsidRPr="00AB4994">
        <w:t xml:space="preserve">: </w:t>
      </w:r>
      <w:r w:rsidR="00D043E7" w:rsidRPr="00AB4994">
        <w:t xml:space="preserve">la rama </w:t>
      </w:r>
      <w:r w:rsidRPr="00AB4994">
        <w:rPr>
          <w:i/>
          <w:iCs/>
        </w:rPr>
        <w:t>main</w:t>
      </w:r>
      <w:r w:rsidRPr="00AB4994">
        <w:t xml:space="preserve"> </w:t>
      </w:r>
      <w:r w:rsidR="00D17882" w:rsidRPr="00AB4994">
        <w:t xml:space="preserve">(será la que se corrija por parte del personal docente) </w:t>
      </w:r>
      <w:r w:rsidRPr="00AB4994">
        <w:t>y otra</w:t>
      </w:r>
      <w:r w:rsidR="00D17882" w:rsidRPr="00AB4994">
        <w:t xml:space="preserve"> llamada </w:t>
      </w:r>
      <w:proofErr w:type="spellStart"/>
      <w:r w:rsidR="00D17882" w:rsidRPr="00AB4994">
        <w:rPr>
          <w:i/>
          <w:iCs/>
        </w:rPr>
        <w:t>develop</w:t>
      </w:r>
      <w:proofErr w:type="spellEnd"/>
      <w:r w:rsidR="00D17882" w:rsidRPr="00AB4994">
        <w:rPr>
          <w:i/>
          <w:iCs/>
        </w:rPr>
        <w:t xml:space="preserve"> </w:t>
      </w:r>
      <w:r w:rsidR="00D17882" w:rsidRPr="00AB4994">
        <w:t xml:space="preserve">(donde los miembros del equipo del proyecto trabajarán el desarrollo del mismo mediante la realización una serie de </w:t>
      </w:r>
      <w:proofErr w:type="spellStart"/>
      <w:r w:rsidR="00D17882" w:rsidRPr="00AB4994">
        <w:t>commits</w:t>
      </w:r>
      <w:proofErr w:type="spellEnd"/>
      <w:r w:rsidR="00D17882" w:rsidRPr="00AB4994">
        <w:t>).</w:t>
      </w:r>
    </w:p>
    <w:p w14:paraId="67F87954" w14:textId="53401D66" w:rsidR="00176FA9" w:rsidRPr="00AB4994" w:rsidRDefault="0075118A" w:rsidP="00176FA9">
      <w:pPr>
        <w:pStyle w:val="Numeracion1Nivel"/>
        <w:ind w:left="454" w:hanging="454"/>
      </w:pPr>
      <w:r w:rsidRPr="00AB4994">
        <w:t xml:space="preserve">Cuando se vaya a publicar el </w:t>
      </w:r>
      <w:proofErr w:type="spellStart"/>
      <w:r w:rsidRPr="00AB4994">
        <w:rPr>
          <w:b/>
        </w:rPr>
        <w:t>commit</w:t>
      </w:r>
      <w:proofErr w:type="spellEnd"/>
      <w:r w:rsidRPr="00AB4994">
        <w:rPr>
          <w:b/>
        </w:rPr>
        <w:t xml:space="preserve"> definitivo</w:t>
      </w:r>
      <w:r w:rsidRPr="00AB4994">
        <w:t xml:space="preserve">, hacerlo desde la </w:t>
      </w:r>
      <w:r w:rsidR="00D17882" w:rsidRPr="00AB4994">
        <w:t xml:space="preserve">rama </w:t>
      </w:r>
      <w:r w:rsidR="00D17882" w:rsidRPr="00AB4994">
        <w:rPr>
          <w:i/>
          <w:iCs/>
        </w:rPr>
        <w:t>main</w:t>
      </w:r>
      <w:r w:rsidR="00D17882" w:rsidRPr="00AB4994">
        <w:t xml:space="preserve"> </w:t>
      </w:r>
      <w:r w:rsidRPr="00AB4994">
        <w:t>del repositorio local</w:t>
      </w:r>
      <w:r w:rsidR="00D17882" w:rsidRPr="00AB4994">
        <w:t xml:space="preserve">, fusionando en dicha rama lo contenido en la rama </w:t>
      </w:r>
      <w:proofErr w:type="spellStart"/>
      <w:r w:rsidR="00D17882" w:rsidRPr="00AB4994">
        <w:rPr>
          <w:i/>
          <w:iCs/>
        </w:rPr>
        <w:t>develop</w:t>
      </w:r>
      <w:proofErr w:type="spellEnd"/>
      <w:r w:rsidR="00D17882" w:rsidRPr="00AB4994">
        <w:t xml:space="preserve">. El último </w:t>
      </w:r>
      <w:proofErr w:type="spellStart"/>
      <w:r w:rsidR="00D17882" w:rsidRPr="00AB4994">
        <w:t>commit</w:t>
      </w:r>
      <w:proofErr w:type="spellEnd"/>
      <w:r w:rsidR="00D17882" w:rsidRPr="00AB4994">
        <w:t xml:space="preserve"> de la rama </w:t>
      </w:r>
      <w:proofErr w:type="spellStart"/>
      <w:r w:rsidR="001B2943" w:rsidRPr="00AB4994">
        <w:rPr>
          <w:i/>
          <w:iCs/>
        </w:rPr>
        <w:t>develop</w:t>
      </w:r>
      <w:proofErr w:type="spellEnd"/>
      <w:r w:rsidR="001B2943" w:rsidRPr="00AB4994">
        <w:rPr>
          <w:i/>
          <w:iCs/>
        </w:rPr>
        <w:t xml:space="preserve"> </w:t>
      </w:r>
      <w:r w:rsidR="00D17882" w:rsidRPr="00AB4994">
        <w:t xml:space="preserve">tiene que </w:t>
      </w:r>
      <w:r w:rsidR="001B2943" w:rsidRPr="00AB4994">
        <w:t xml:space="preserve">contemplar </w:t>
      </w:r>
      <w:r w:rsidR="00D17882" w:rsidRPr="00AB4994">
        <w:t xml:space="preserve">un </w:t>
      </w:r>
      <w:r w:rsidR="00DF356E" w:rsidRPr="00AB4994">
        <w:t>mensaje de validación que incluya como mínimo la palabra "definitivo"</w:t>
      </w:r>
      <w:r w:rsidRPr="00AB4994">
        <w:t>.</w:t>
      </w:r>
      <w:r w:rsidR="00176FA9" w:rsidRPr="00AB4994">
        <w:t xml:space="preserve"> </w:t>
      </w:r>
    </w:p>
    <w:p w14:paraId="58580E98" w14:textId="3A9F6302" w:rsidR="00651BB6" w:rsidRPr="00AB4994" w:rsidRDefault="0075118A" w:rsidP="0075118A">
      <w:pPr>
        <w:pStyle w:val="Numeracion1Nivel"/>
        <w:ind w:left="454" w:hanging="454"/>
      </w:pPr>
      <w:r w:rsidRPr="00AB4994">
        <w:t xml:space="preserve">Se ha indicado en </w:t>
      </w:r>
      <w:r w:rsidR="005B4770" w:rsidRPr="00AB4994">
        <w:t xml:space="preserve">la tarea Moodle del proyecto </w:t>
      </w:r>
      <w:r w:rsidR="00C30684" w:rsidRPr="00AB4994">
        <w:t xml:space="preserve">la </w:t>
      </w:r>
      <w:r w:rsidR="00C30684" w:rsidRPr="00AB4994">
        <w:rPr>
          <w:b/>
        </w:rPr>
        <w:t xml:space="preserve">URL del </w:t>
      </w:r>
      <w:r w:rsidRPr="00AB4994">
        <w:rPr>
          <w:b/>
        </w:rPr>
        <w:t>repositorio GitHub</w:t>
      </w:r>
      <w:r w:rsidRPr="00AB4994">
        <w:t xml:space="preserve"> en el que se ha publicado la solución del proyecto</w:t>
      </w:r>
      <w:r w:rsidR="007E7B73" w:rsidRPr="00AB4994">
        <w:t>.</w:t>
      </w:r>
    </w:p>
    <w:sectPr w:rsidR="00651BB6" w:rsidRPr="00AB4994" w:rsidSect="00C66300">
      <w:headerReference w:type="default" r:id="rId9"/>
      <w:footerReference w:type="default" r:id="rId10"/>
      <w:pgSz w:w="11906" w:h="16838" w:code="9"/>
      <w:pgMar w:top="1956" w:right="567" w:bottom="1134" w:left="1134" w:header="284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84F16" w14:textId="77777777" w:rsidR="00B31168" w:rsidRDefault="00B31168" w:rsidP="00385890">
      <w:pPr>
        <w:spacing w:after="0" w:line="240" w:lineRule="auto"/>
      </w:pPr>
      <w:r>
        <w:separator/>
      </w:r>
    </w:p>
  </w:endnote>
  <w:endnote w:type="continuationSeparator" w:id="0">
    <w:p w14:paraId="75143C2D" w14:textId="77777777" w:rsidR="00B31168" w:rsidRDefault="00B31168" w:rsidP="00385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59579" w14:textId="7ADA4FAE" w:rsidR="001D1EA0" w:rsidRPr="00160A29" w:rsidRDefault="001D1EA0" w:rsidP="00160A29">
    <w:pPr>
      <w:pStyle w:val="Piedepgina"/>
    </w:pPr>
    <w:proofErr w:type="spellStart"/>
    <w:r w:rsidRPr="00160A29">
      <w:t>Archivo</w:t>
    </w:r>
    <w:proofErr w:type="spellEnd"/>
    <w:r w:rsidRPr="00160A29">
      <w:t xml:space="preserve">: </w:t>
    </w:r>
    <w:r w:rsidR="005B29E0">
      <w:fldChar w:fldCharType="begin"/>
    </w:r>
    <w:r w:rsidR="005B29E0">
      <w:instrText xml:space="preserve"> FILENAME   \* MERGEFORMAT </w:instrText>
    </w:r>
    <w:r w:rsidR="005B29E0">
      <w:fldChar w:fldCharType="separate"/>
    </w:r>
    <w:r w:rsidR="005B29E0">
      <w:rPr>
        <w:noProof/>
      </w:rPr>
      <w:t>06_PROY_ENUNCIADO-PROYECTO_CAS_V26</w:t>
    </w:r>
    <w:r w:rsidR="005B29E0">
      <w:rPr>
        <w:noProof/>
      </w:rPr>
      <w:fldChar w:fldCharType="end"/>
    </w:r>
    <w:r w:rsidRPr="00160A29">
      <w:tab/>
    </w:r>
    <w:proofErr w:type="spellStart"/>
    <w:r w:rsidRPr="00160A29">
      <w:t>Página</w:t>
    </w:r>
    <w:proofErr w:type="spellEnd"/>
    <w:r w:rsidRPr="00160A29">
      <w:t xml:space="preserve"> </w:t>
    </w:r>
    <w:r w:rsidRPr="00160A29">
      <w:rPr>
        <w:rFonts w:hint="eastAsia"/>
      </w:rPr>
      <w:fldChar w:fldCharType="begin"/>
    </w:r>
    <w:r w:rsidRPr="00160A29">
      <w:rPr>
        <w:rFonts w:hint="eastAsia"/>
      </w:rPr>
      <w:instrText xml:space="preserve"> </w:instrText>
    </w:r>
    <w:r w:rsidRPr="00160A29">
      <w:instrText>PAGE   \* MERGEFORMAT</w:instrText>
    </w:r>
    <w:r w:rsidRPr="00160A29">
      <w:rPr>
        <w:rFonts w:hint="eastAsia"/>
      </w:rPr>
      <w:instrText xml:space="preserve"> </w:instrText>
    </w:r>
    <w:r w:rsidRPr="00160A29">
      <w:rPr>
        <w:rFonts w:hint="eastAsia"/>
      </w:rPr>
      <w:fldChar w:fldCharType="separate"/>
    </w:r>
    <w:r w:rsidR="00D54B3A">
      <w:rPr>
        <w:noProof/>
      </w:rPr>
      <w:t>3</w:t>
    </w:r>
    <w:r w:rsidRPr="00160A29">
      <w:rPr>
        <w:rFonts w:hint="eastAsia"/>
      </w:rPr>
      <w:fldChar w:fldCharType="end"/>
    </w:r>
    <w:r w:rsidRPr="00160A29">
      <w:t xml:space="preserve"> de </w:t>
    </w:r>
    <w:r w:rsidR="005B29E0">
      <w:fldChar w:fldCharType="begin"/>
    </w:r>
    <w:r w:rsidR="005B29E0">
      <w:instrText xml:space="preserve"> NUMPAGES   \* MERGEFORMAT </w:instrText>
    </w:r>
    <w:r w:rsidR="005B29E0">
      <w:fldChar w:fldCharType="separate"/>
    </w:r>
    <w:r w:rsidR="00D54B3A">
      <w:rPr>
        <w:noProof/>
      </w:rPr>
      <w:t>4</w:t>
    </w:r>
    <w:r w:rsidR="005B29E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306E8" w14:textId="77777777" w:rsidR="00B31168" w:rsidRDefault="00B31168" w:rsidP="00385890">
      <w:pPr>
        <w:spacing w:after="0" w:line="240" w:lineRule="auto"/>
      </w:pPr>
      <w:r>
        <w:separator/>
      </w:r>
    </w:p>
  </w:footnote>
  <w:footnote w:type="continuationSeparator" w:id="0">
    <w:p w14:paraId="48DDC0A0" w14:textId="77777777" w:rsidR="00B31168" w:rsidRDefault="00B31168" w:rsidP="00385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2AEF4" w14:textId="77777777" w:rsidR="004A06EF" w:rsidRPr="000F5560" w:rsidRDefault="00B93833" w:rsidP="000F5560">
    <w:pPr>
      <w:pStyle w:val="Encabezado"/>
    </w:pPr>
    <w:r w:rsidRPr="000F5560">
      <w:rPr>
        <w:noProof/>
        <w:lang w:val="es-ES" w:eastAsia="es-ES"/>
      </w:rPr>
      <w:drawing>
        <wp:inline distT="0" distB="0" distL="0" distR="0" wp14:anchorId="55B02E28" wp14:editId="62E7A752">
          <wp:extent cx="693784" cy="826935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6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784" cy="82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1874" w:rsidRPr="000F5560">
      <w:tab/>
    </w:r>
    <w:r w:rsidR="00A769B7" w:rsidRPr="000F5560">
      <w:rPr>
        <w:rStyle w:val="EncabezadoCar"/>
        <w:b/>
        <w:caps/>
      </w:rPr>
      <w:t>UD</w:t>
    </w:r>
    <w:r w:rsidR="000F5560" w:rsidRPr="000F5560">
      <w:rPr>
        <w:rStyle w:val="EncabezadoCar"/>
        <w:b/>
        <w:caps/>
      </w:rPr>
      <w:t>6</w:t>
    </w:r>
    <w:r w:rsidR="00737D05">
      <w:rPr>
        <w:rStyle w:val="EncabezadoCar"/>
        <w:b/>
        <w:caps/>
      </w:rPr>
      <w:t>: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multi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-761"/>
        </w:tabs>
        <w:ind w:left="45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-761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761"/>
        </w:tabs>
        <w:ind w:left="189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761"/>
        </w:tabs>
        <w:ind w:left="261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761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761"/>
        </w:tabs>
        <w:ind w:left="405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761"/>
        </w:tabs>
        <w:ind w:left="477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761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761"/>
        </w:tabs>
        <w:ind w:left="6210" w:hanging="360"/>
      </w:pPr>
      <w:rPr>
        <w:rFonts w:ascii="Wingdings" w:hAnsi="Wingdings" w:cs="Wingdings"/>
      </w:rPr>
    </w:lvl>
  </w:abstractNum>
  <w:abstractNum w:abstractNumId="1" w15:restartNumberingAfterBreak="0">
    <w:nsid w:val="00C411BA"/>
    <w:multiLevelType w:val="multilevel"/>
    <w:tmpl w:val="A5C62E4C"/>
    <w:lvl w:ilvl="0">
      <w:start w:val="1"/>
      <w:numFmt w:val="decimal"/>
      <w:pStyle w:val="Numeracion1Nive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cion2Nivel"/>
      <w:lvlText w:val="%2)"/>
      <w:lvlJc w:val="left"/>
      <w:pPr>
        <w:ind w:left="567" w:hanging="283"/>
      </w:pPr>
      <w:rPr>
        <w:rFonts w:hint="default"/>
      </w:rPr>
    </w:lvl>
    <w:lvl w:ilvl="2">
      <w:start w:val="1"/>
      <w:numFmt w:val="bullet"/>
      <w:pStyle w:val="Numeracion3Nivel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444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164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04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24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044" w:hanging="284"/>
      </w:pPr>
      <w:rPr>
        <w:rFonts w:hint="default"/>
      </w:rPr>
    </w:lvl>
  </w:abstractNum>
  <w:abstractNum w:abstractNumId="2" w15:restartNumberingAfterBreak="0">
    <w:nsid w:val="01CF0797"/>
    <w:multiLevelType w:val="hybridMultilevel"/>
    <w:tmpl w:val="9746C37E"/>
    <w:lvl w:ilvl="0" w:tplc="0C0A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4A2AE3"/>
    <w:multiLevelType w:val="multilevel"/>
    <w:tmpl w:val="FA90261A"/>
    <w:lvl w:ilvl="0">
      <w:start w:val="1"/>
      <w:numFmt w:val="bullet"/>
      <w:pStyle w:val="Prrafodelista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-"/>
      <w:lvlJc w:val="left"/>
      <w:pPr>
        <w:ind w:left="1191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64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14"/>
        </w:tabs>
        <w:ind w:left="2098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3363E"/>
    <w:multiLevelType w:val="multilevel"/>
    <w:tmpl w:val="482E6852"/>
    <w:lvl w:ilvl="0">
      <w:start w:val="1"/>
      <w:numFmt w:val="decimal"/>
      <w:pStyle w:val="Parrafo1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992"/>
        </w:tabs>
        <w:ind w:left="992" w:hanging="283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4FBD58D5"/>
    <w:multiLevelType w:val="multilevel"/>
    <w:tmpl w:val="4E184454"/>
    <w:styleLink w:val="WWNum19"/>
    <w:lvl w:ilvl="0">
      <w:numFmt w:val="bullet"/>
      <w:lvlText w:val="•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69176A6A"/>
    <w:multiLevelType w:val="hybridMultilevel"/>
    <w:tmpl w:val="3FF2769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566DF"/>
    <w:multiLevelType w:val="multilevel"/>
    <w:tmpl w:val="0C0A001F"/>
    <w:styleLink w:val="Estilo1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AE57900"/>
    <w:multiLevelType w:val="hybridMultilevel"/>
    <w:tmpl w:val="7E60B6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560"/>
    <w:rsid w:val="00001EE5"/>
    <w:rsid w:val="000038EC"/>
    <w:rsid w:val="00006B20"/>
    <w:rsid w:val="000143DD"/>
    <w:rsid w:val="00014DE3"/>
    <w:rsid w:val="0001606C"/>
    <w:rsid w:val="00017AF6"/>
    <w:rsid w:val="00020832"/>
    <w:rsid w:val="00021F34"/>
    <w:rsid w:val="000236D7"/>
    <w:rsid w:val="00023EE0"/>
    <w:rsid w:val="0002429E"/>
    <w:rsid w:val="00024A1E"/>
    <w:rsid w:val="00025AFB"/>
    <w:rsid w:val="00025FA4"/>
    <w:rsid w:val="000265BA"/>
    <w:rsid w:val="000267B5"/>
    <w:rsid w:val="000303B9"/>
    <w:rsid w:val="0003115F"/>
    <w:rsid w:val="00032B4B"/>
    <w:rsid w:val="00035D61"/>
    <w:rsid w:val="00035F1B"/>
    <w:rsid w:val="000377FC"/>
    <w:rsid w:val="000411D6"/>
    <w:rsid w:val="000413F6"/>
    <w:rsid w:val="00042913"/>
    <w:rsid w:val="00044DA8"/>
    <w:rsid w:val="0004529C"/>
    <w:rsid w:val="00045F99"/>
    <w:rsid w:val="00046058"/>
    <w:rsid w:val="0004625C"/>
    <w:rsid w:val="0004737E"/>
    <w:rsid w:val="00053419"/>
    <w:rsid w:val="000539B8"/>
    <w:rsid w:val="00053AD6"/>
    <w:rsid w:val="0005431C"/>
    <w:rsid w:val="00055C08"/>
    <w:rsid w:val="000560A6"/>
    <w:rsid w:val="000571B4"/>
    <w:rsid w:val="00062771"/>
    <w:rsid w:val="00062AC0"/>
    <w:rsid w:val="000648AB"/>
    <w:rsid w:val="00065586"/>
    <w:rsid w:val="000656BA"/>
    <w:rsid w:val="00067D71"/>
    <w:rsid w:val="000707BC"/>
    <w:rsid w:val="00070EDD"/>
    <w:rsid w:val="00071C90"/>
    <w:rsid w:val="00071FBF"/>
    <w:rsid w:val="00072909"/>
    <w:rsid w:val="00073B23"/>
    <w:rsid w:val="00073D4B"/>
    <w:rsid w:val="00073E32"/>
    <w:rsid w:val="000746F5"/>
    <w:rsid w:val="00074A6C"/>
    <w:rsid w:val="00074F9F"/>
    <w:rsid w:val="00075282"/>
    <w:rsid w:val="00076A38"/>
    <w:rsid w:val="00076F45"/>
    <w:rsid w:val="0007757E"/>
    <w:rsid w:val="000812FC"/>
    <w:rsid w:val="000818A8"/>
    <w:rsid w:val="00082825"/>
    <w:rsid w:val="00082885"/>
    <w:rsid w:val="00084EF4"/>
    <w:rsid w:val="0008512F"/>
    <w:rsid w:val="00085269"/>
    <w:rsid w:val="000906F8"/>
    <w:rsid w:val="0009085D"/>
    <w:rsid w:val="00092324"/>
    <w:rsid w:val="00092F31"/>
    <w:rsid w:val="00094D94"/>
    <w:rsid w:val="000966F5"/>
    <w:rsid w:val="0009672E"/>
    <w:rsid w:val="000A0A87"/>
    <w:rsid w:val="000A4F2B"/>
    <w:rsid w:val="000A582B"/>
    <w:rsid w:val="000A690B"/>
    <w:rsid w:val="000A717E"/>
    <w:rsid w:val="000A7DA1"/>
    <w:rsid w:val="000B10E3"/>
    <w:rsid w:val="000B2A1D"/>
    <w:rsid w:val="000B3631"/>
    <w:rsid w:val="000B6097"/>
    <w:rsid w:val="000B6923"/>
    <w:rsid w:val="000B703B"/>
    <w:rsid w:val="000B71CF"/>
    <w:rsid w:val="000B7A50"/>
    <w:rsid w:val="000C1C62"/>
    <w:rsid w:val="000C1E1C"/>
    <w:rsid w:val="000C3B4C"/>
    <w:rsid w:val="000C42D1"/>
    <w:rsid w:val="000C5136"/>
    <w:rsid w:val="000C6249"/>
    <w:rsid w:val="000C6910"/>
    <w:rsid w:val="000C6E0E"/>
    <w:rsid w:val="000C7E7B"/>
    <w:rsid w:val="000C7ED4"/>
    <w:rsid w:val="000D1C43"/>
    <w:rsid w:val="000D1CFB"/>
    <w:rsid w:val="000D2659"/>
    <w:rsid w:val="000D4506"/>
    <w:rsid w:val="000D4E0E"/>
    <w:rsid w:val="000D521A"/>
    <w:rsid w:val="000D739B"/>
    <w:rsid w:val="000D7873"/>
    <w:rsid w:val="000E02D5"/>
    <w:rsid w:val="000E06B0"/>
    <w:rsid w:val="000E0E78"/>
    <w:rsid w:val="000E13B9"/>
    <w:rsid w:val="000E2350"/>
    <w:rsid w:val="000E30B9"/>
    <w:rsid w:val="000E33E6"/>
    <w:rsid w:val="000E43EE"/>
    <w:rsid w:val="000E442C"/>
    <w:rsid w:val="000E6D4B"/>
    <w:rsid w:val="000E7CC0"/>
    <w:rsid w:val="000F08A4"/>
    <w:rsid w:val="000F0C5D"/>
    <w:rsid w:val="000F273D"/>
    <w:rsid w:val="000F5560"/>
    <w:rsid w:val="000F55E6"/>
    <w:rsid w:val="000F5C5D"/>
    <w:rsid w:val="000F62DB"/>
    <w:rsid w:val="000F638D"/>
    <w:rsid w:val="000F650B"/>
    <w:rsid w:val="000F6605"/>
    <w:rsid w:val="000F7669"/>
    <w:rsid w:val="0010194A"/>
    <w:rsid w:val="0010214E"/>
    <w:rsid w:val="001030E5"/>
    <w:rsid w:val="00105BE6"/>
    <w:rsid w:val="001065D6"/>
    <w:rsid w:val="00106E96"/>
    <w:rsid w:val="00106F31"/>
    <w:rsid w:val="00110A2E"/>
    <w:rsid w:val="00113429"/>
    <w:rsid w:val="0011400E"/>
    <w:rsid w:val="00114215"/>
    <w:rsid w:val="00114893"/>
    <w:rsid w:val="00114B5D"/>
    <w:rsid w:val="00114CFE"/>
    <w:rsid w:val="00114EE1"/>
    <w:rsid w:val="0011534A"/>
    <w:rsid w:val="0011643A"/>
    <w:rsid w:val="00116EA6"/>
    <w:rsid w:val="00117603"/>
    <w:rsid w:val="001177F4"/>
    <w:rsid w:val="00117812"/>
    <w:rsid w:val="00117EDF"/>
    <w:rsid w:val="00120CAD"/>
    <w:rsid w:val="00121805"/>
    <w:rsid w:val="0012347E"/>
    <w:rsid w:val="00123536"/>
    <w:rsid w:val="001267A9"/>
    <w:rsid w:val="00126FDF"/>
    <w:rsid w:val="001273B6"/>
    <w:rsid w:val="001303B2"/>
    <w:rsid w:val="00130CCC"/>
    <w:rsid w:val="001323D4"/>
    <w:rsid w:val="001327E7"/>
    <w:rsid w:val="00132E71"/>
    <w:rsid w:val="00134FCB"/>
    <w:rsid w:val="00135F0C"/>
    <w:rsid w:val="0013696C"/>
    <w:rsid w:val="0013741F"/>
    <w:rsid w:val="0014043C"/>
    <w:rsid w:val="00140941"/>
    <w:rsid w:val="00140C50"/>
    <w:rsid w:val="00140F52"/>
    <w:rsid w:val="00143243"/>
    <w:rsid w:val="0014425F"/>
    <w:rsid w:val="0014433C"/>
    <w:rsid w:val="0014455D"/>
    <w:rsid w:val="00146DA4"/>
    <w:rsid w:val="00147AE5"/>
    <w:rsid w:val="00150DCF"/>
    <w:rsid w:val="00151231"/>
    <w:rsid w:val="00151351"/>
    <w:rsid w:val="00153CEB"/>
    <w:rsid w:val="00153F63"/>
    <w:rsid w:val="00154B63"/>
    <w:rsid w:val="00156FC1"/>
    <w:rsid w:val="0015781E"/>
    <w:rsid w:val="00157F11"/>
    <w:rsid w:val="001607CA"/>
    <w:rsid w:val="0016087F"/>
    <w:rsid w:val="00160A29"/>
    <w:rsid w:val="00163262"/>
    <w:rsid w:val="00163DA8"/>
    <w:rsid w:val="00164FD4"/>
    <w:rsid w:val="00165A06"/>
    <w:rsid w:val="00166B60"/>
    <w:rsid w:val="001709FE"/>
    <w:rsid w:val="00172500"/>
    <w:rsid w:val="0017290C"/>
    <w:rsid w:val="00173D5C"/>
    <w:rsid w:val="001753A1"/>
    <w:rsid w:val="00176FA9"/>
    <w:rsid w:val="00177243"/>
    <w:rsid w:val="0018102E"/>
    <w:rsid w:val="00183CB6"/>
    <w:rsid w:val="00184DBA"/>
    <w:rsid w:val="001858D5"/>
    <w:rsid w:val="00190691"/>
    <w:rsid w:val="0019117C"/>
    <w:rsid w:val="001922C2"/>
    <w:rsid w:val="00193965"/>
    <w:rsid w:val="00193B48"/>
    <w:rsid w:val="00196BE4"/>
    <w:rsid w:val="001A2451"/>
    <w:rsid w:val="001A3D44"/>
    <w:rsid w:val="001A47E7"/>
    <w:rsid w:val="001A4840"/>
    <w:rsid w:val="001A6548"/>
    <w:rsid w:val="001A70C9"/>
    <w:rsid w:val="001B0566"/>
    <w:rsid w:val="001B2943"/>
    <w:rsid w:val="001B2BA9"/>
    <w:rsid w:val="001B47AD"/>
    <w:rsid w:val="001B4DCA"/>
    <w:rsid w:val="001B5E97"/>
    <w:rsid w:val="001B67E5"/>
    <w:rsid w:val="001B7788"/>
    <w:rsid w:val="001B79A5"/>
    <w:rsid w:val="001B7F13"/>
    <w:rsid w:val="001C1176"/>
    <w:rsid w:val="001C1FDA"/>
    <w:rsid w:val="001C4B7A"/>
    <w:rsid w:val="001C4FAD"/>
    <w:rsid w:val="001C66ED"/>
    <w:rsid w:val="001C7300"/>
    <w:rsid w:val="001D1BFF"/>
    <w:rsid w:val="001D1C41"/>
    <w:rsid w:val="001D1EA0"/>
    <w:rsid w:val="001D26EC"/>
    <w:rsid w:val="001D32EC"/>
    <w:rsid w:val="001D6652"/>
    <w:rsid w:val="001D6CC9"/>
    <w:rsid w:val="001D70FF"/>
    <w:rsid w:val="001D7286"/>
    <w:rsid w:val="001D7B38"/>
    <w:rsid w:val="001D7FD5"/>
    <w:rsid w:val="001E1057"/>
    <w:rsid w:val="001E1EA3"/>
    <w:rsid w:val="001E1FBF"/>
    <w:rsid w:val="001E2EDF"/>
    <w:rsid w:val="001E3B29"/>
    <w:rsid w:val="001E7D9C"/>
    <w:rsid w:val="001F078D"/>
    <w:rsid w:val="001F1C85"/>
    <w:rsid w:val="001F1EC5"/>
    <w:rsid w:val="001F2788"/>
    <w:rsid w:val="001F38CA"/>
    <w:rsid w:val="001F4DF4"/>
    <w:rsid w:val="001F6B1E"/>
    <w:rsid w:val="00202D4C"/>
    <w:rsid w:val="00203677"/>
    <w:rsid w:val="00203E34"/>
    <w:rsid w:val="00204E23"/>
    <w:rsid w:val="00207FA2"/>
    <w:rsid w:val="00210421"/>
    <w:rsid w:val="00214116"/>
    <w:rsid w:val="002151EA"/>
    <w:rsid w:val="00217B37"/>
    <w:rsid w:val="00220C35"/>
    <w:rsid w:val="00221BC1"/>
    <w:rsid w:val="002252B6"/>
    <w:rsid w:val="00225FD8"/>
    <w:rsid w:val="0022676D"/>
    <w:rsid w:val="0022681C"/>
    <w:rsid w:val="002300A3"/>
    <w:rsid w:val="00230B8F"/>
    <w:rsid w:val="00232FCA"/>
    <w:rsid w:val="002343FB"/>
    <w:rsid w:val="00234DFC"/>
    <w:rsid w:val="00236BBD"/>
    <w:rsid w:val="002373A2"/>
    <w:rsid w:val="00237C97"/>
    <w:rsid w:val="00237CFB"/>
    <w:rsid w:val="00240BED"/>
    <w:rsid w:val="0024150B"/>
    <w:rsid w:val="00241AAD"/>
    <w:rsid w:val="00242E1C"/>
    <w:rsid w:val="00245635"/>
    <w:rsid w:val="00245CB3"/>
    <w:rsid w:val="00247524"/>
    <w:rsid w:val="00250D42"/>
    <w:rsid w:val="002518B9"/>
    <w:rsid w:val="002524C0"/>
    <w:rsid w:val="0025497D"/>
    <w:rsid w:val="00261A5E"/>
    <w:rsid w:val="00262092"/>
    <w:rsid w:val="00262C0D"/>
    <w:rsid w:val="00266312"/>
    <w:rsid w:val="002749BB"/>
    <w:rsid w:val="00275614"/>
    <w:rsid w:val="00277359"/>
    <w:rsid w:val="002801B7"/>
    <w:rsid w:val="002802C3"/>
    <w:rsid w:val="002803E8"/>
    <w:rsid w:val="00281A0E"/>
    <w:rsid w:val="0028295C"/>
    <w:rsid w:val="00283AE1"/>
    <w:rsid w:val="00283F15"/>
    <w:rsid w:val="0028478E"/>
    <w:rsid w:val="00287729"/>
    <w:rsid w:val="0028782E"/>
    <w:rsid w:val="00290F46"/>
    <w:rsid w:val="00293C5B"/>
    <w:rsid w:val="00295EAF"/>
    <w:rsid w:val="002974E8"/>
    <w:rsid w:val="002A0207"/>
    <w:rsid w:val="002A1A83"/>
    <w:rsid w:val="002A2C19"/>
    <w:rsid w:val="002A710A"/>
    <w:rsid w:val="002B089B"/>
    <w:rsid w:val="002B1DBD"/>
    <w:rsid w:val="002B28EA"/>
    <w:rsid w:val="002B4DB6"/>
    <w:rsid w:val="002B55FA"/>
    <w:rsid w:val="002B5F92"/>
    <w:rsid w:val="002B6449"/>
    <w:rsid w:val="002B7964"/>
    <w:rsid w:val="002C1CD2"/>
    <w:rsid w:val="002C1F36"/>
    <w:rsid w:val="002C1FD1"/>
    <w:rsid w:val="002C312D"/>
    <w:rsid w:val="002C358E"/>
    <w:rsid w:val="002C3F91"/>
    <w:rsid w:val="002C520F"/>
    <w:rsid w:val="002C52B6"/>
    <w:rsid w:val="002D0414"/>
    <w:rsid w:val="002D1E8B"/>
    <w:rsid w:val="002D264B"/>
    <w:rsid w:val="002D2827"/>
    <w:rsid w:val="002D405F"/>
    <w:rsid w:val="002D4371"/>
    <w:rsid w:val="002D7C51"/>
    <w:rsid w:val="002E0951"/>
    <w:rsid w:val="002E1BDD"/>
    <w:rsid w:val="002E2A23"/>
    <w:rsid w:val="002E4463"/>
    <w:rsid w:val="002E44B7"/>
    <w:rsid w:val="002E5960"/>
    <w:rsid w:val="002E5998"/>
    <w:rsid w:val="002E6D92"/>
    <w:rsid w:val="002E74C7"/>
    <w:rsid w:val="002E7795"/>
    <w:rsid w:val="002E7F4F"/>
    <w:rsid w:val="002F3070"/>
    <w:rsid w:val="002F356D"/>
    <w:rsid w:val="002F488A"/>
    <w:rsid w:val="002F5BF1"/>
    <w:rsid w:val="002F7667"/>
    <w:rsid w:val="002F79F5"/>
    <w:rsid w:val="00302BF7"/>
    <w:rsid w:val="003032AE"/>
    <w:rsid w:val="0030702C"/>
    <w:rsid w:val="0031001A"/>
    <w:rsid w:val="003129BC"/>
    <w:rsid w:val="00314528"/>
    <w:rsid w:val="0031645B"/>
    <w:rsid w:val="0031674D"/>
    <w:rsid w:val="003177E3"/>
    <w:rsid w:val="0032164A"/>
    <w:rsid w:val="00323938"/>
    <w:rsid w:val="00325ED7"/>
    <w:rsid w:val="003260F9"/>
    <w:rsid w:val="00327DAB"/>
    <w:rsid w:val="003308E5"/>
    <w:rsid w:val="0033168A"/>
    <w:rsid w:val="00331E6C"/>
    <w:rsid w:val="00332A0D"/>
    <w:rsid w:val="00332E4B"/>
    <w:rsid w:val="00334057"/>
    <w:rsid w:val="00335728"/>
    <w:rsid w:val="003363B7"/>
    <w:rsid w:val="00336CE7"/>
    <w:rsid w:val="00337D74"/>
    <w:rsid w:val="00341D93"/>
    <w:rsid w:val="003421CC"/>
    <w:rsid w:val="003434EB"/>
    <w:rsid w:val="003447DD"/>
    <w:rsid w:val="00346448"/>
    <w:rsid w:val="003468BF"/>
    <w:rsid w:val="00346EFA"/>
    <w:rsid w:val="0034765E"/>
    <w:rsid w:val="0035161E"/>
    <w:rsid w:val="0035179B"/>
    <w:rsid w:val="0035336F"/>
    <w:rsid w:val="00353ED8"/>
    <w:rsid w:val="00355B26"/>
    <w:rsid w:val="00356E44"/>
    <w:rsid w:val="00357DF6"/>
    <w:rsid w:val="00360F34"/>
    <w:rsid w:val="003611CC"/>
    <w:rsid w:val="003624C5"/>
    <w:rsid w:val="00362E12"/>
    <w:rsid w:val="00363618"/>
    <w:rsid w:val="0036367F"/>
    <w:rsid w:val="00364199"/>
    <w:rsid w:val="00364945"/>
    <w:rsid w:val="00364BD8"/>
    <w:rsid w:val="00366630"/>
    <w:rsid w:val="00366E4E"/>
    <w:rsid w:val="00370B66"/>
    <w:rsid w:val="0037138F"/>
    <w:rsid w:val="00371471"/>
    <w:rsid w:val="00372024"/>
    <w:rsid w:val="00373469"/>
    <w:rsid w:val="00373B76"/>
    <w:rsid w:val="00374738"/>
    <w:rsid w:val="00380653"/>
    <w:rsid w:val="00380F30"/>
    <w:rsid w:val="00381FE8"/>
    <w:rsid w:val="00381FFE"/>
    <w:rsid w:val="0038250F"/>
    <w:rsid w:val="00383483"/>
    <w:rsid w:val="00384887"/>
    <w:rsid w:val="00385890"/>
    <w:rsid w:val="00387A1E"/>
    <w:rsid w:val="00387EBD"/>
    <w:rsid w:val="00390244"/>
    <w:rsid w:val="0039135E"/>
    <w:rsid w:val="00392C0B"/>
    <w:rsid w:val="00393127"/>
    <w:rsid w:val="00395111"/>
    <w:rsid w:val="00397442"/>
    <w:rsid w:val="0039784C"/>
    <w:rsid w:val="003A217D"/>
    <w:rsid w:val="003A2EC9"/>
    <w:rsid w:val="003A3286"/>
    <w:rsid w:val="003A405F"/>
    <w:rsid w:val="003A4DD9"/>
    <w:rsid w:val="003A4E4F"/>
    <w:rsid w:val="003A55E2"/>
    <w:rsid w:val="003A6245"/>
    <w:rsid w:val="003A6284"/>
    <w:rsid w:val="003A72C6"/>
    <w:rsid w:val="003A7BF1"/>
    <w:rsid w:val="003B06AB"/>
    <w:rsid w:val="003B3929"/>
    <w:rsid w:val="003B46A0"/>
    <w:rsid w:val="003B7227"/>
    <w:rsid w:val="003B79C5"/>
    <w:rsid w:val="003B7DF4"/>
    <w:rsid w:val="003C03F7"/>
    <w:rsid w:val="003C1C90"/>
    <w:rsid w:val="003C2D07"/>
    <w:rsid w:val="003C72C6"/>
    <w:rsid w:val="003C76BE"/>
    <w:rsid w:val="003C770E"/>
    <w:rsid w:val="003D2D3A"/>
    <w:rsid w:val="003D49D9"/>
    <w:rsid w:val="003D566F"/>
    <w:rsid w:val="003E011B"/>
    <w:rsid w:val="003E023F"/>
    <w:rsid w:val="003E204B"/>
    <w:rsid w:val="003E21FC"/>
    <w:rsid w:val="003E3D05"/>
    <w:rsid w:val="003E4CC8"/>
    <w:rsid w:val="003E5C61"/>
    <w:rsid w:val="003E7EEB"/>
    <w:rsid w:val="003F0009"/>
    <w:rsid w:val="003F02DB"/>
    <w:rsid w:val="003F03E1"/>
    <w:rsid w:val="003F2F58"/>
    <w:rsid w:val="003F51E5"/>
    <w:rsid w:val="003F5322"/>
    <w:rsid w:val="003F5C31"/>
    <w:rsid w:val="003F6D64"/>
    <w:rsid w:val="003F721F"/>
    <w:rsid w:val="003F762D"/>
    <w:rsid w:val="003F784D"/>
    <w:rsid w:val="004015CC"/>
    <w:rsid w:val="00401690"/>
    <w:rsid w:val="00401FBB"/>
    <w:rsid w:val="004036CA"/>
    <w:rsid w:val="004036EE"/>
    <w:rsid w:val="0040469E"/>
    <w:rsid w:val="00406C26"/>
    <w:rsid w:val="00407407"/>
    <w:rsid w:val="004077AD"/>
    <w:rsid w:val="0041016F"/>
    <w:rsid w:val="00410370"/>
    <w:rsid w:val="004109A8"/>
    <w:rsid w:val="00410E4D"/>
    <w:rsid w:val="00410FDC"/>
    <w:rsid w:val="00411279"/>
    <w:rsid w:val="004129CD"/>
    <w:rsid w:val="00413470"/>
    <w:rsid w:val="004149EB"/>
    <w:rsid w:val="00416071"/>
    <w:rsid w:val="0041653B"/>
    <w:rsid w:val="00421C73"/>
    <w:rsid w:val="0042350A"/>
    <w:rsid w:val="00424738"/>
    <w:rsid w:val="00424A2F"/>
    <w:rsid w:val="0042527C"/>
    <w:rsid w:val="0042586D"/>
    <w:rsid w:val="00426358"/>
    <w:rsid w:val="00433899"/>
    <w:rsid w:val="0043462D"/>
    <w:rsid w:val="00435039"/>
    <w:rsid w:val="00435F87"/>
    <w:rsid w:val="00436046"/>
    <w:rsid w:val="00440273"/>
    <w:rsid w:val="0044039B"/>
    <w:rsid w:val="00440B2D"/>
    <w:rsid w:val="00441639"/>
    <w:rsid w:val="004428FB"/>
    <w:rsid w:val="004439DD"/>
    <w:rsid w:val="00444BA8"/>
    <w:rsid w:val="00445BF4"/>
    <w:rsid w:val="004460B1"/>
    <w:rsid w:val="00446226"/>
    <w:rsid w:val="004463D8"/>
    <w:rsid w:val="00446F08"/>
    <w:rsid w:val="00450E1A"/>
    <w:rsid w:val="00451310"/>
    <w:rsid w:val="00451874"/>
    <w:rsid w:val="00451F6A"/>
    <w:rsid w:val="004533D3"/>
    <w:rsid w:val="00453BFC"/>
    <w:rsid w:val="0045415C"/>
    <w:rsid w:val="0045481A"/>
    <w:rsid w:val="004552DD"/>
    <w:rsid w:val="004556C6"/>
    <w:rsid w:val="00455F16"/>
    <w:rsid w:val="00456D98"/>
    <w:rsid w:val="00457E3A"/>
    <w:rsid w:val="0046085B"/>
    <w:rsid w:val="00462EB4"/>
    <w:rsid w:val="00464E99"/>
    <w:rsid w:val="00465106"/>
    <w:rsid w:val="00465F9E"/>
    <w:rsid w:val="00466ABB"/>
    <w:rsid w:val="0046703C"/>
    <w:rsid w:val="004678EB"/>
    <w:rsid w:val="00470AE0"/>
    <w:rsid w:val="00472505"/>
    <w:rsid w:val="0047490E"/>
    <w:rsid w:val="00477C7C"/>
    <w:rsid w:val="00480104"/>
    <w:rsid w:val="00480798"/>
    <w:rsid w:val="0048087C"/>
    <w:rsid w:val="0048222D"/>
    <w:rsid w:val="00484734"/>
    <w:rsid w:val="0048509B"/>
    <w:rsid w:val="004873A7"/>
    <w:rsid w:val="0048790B"/>
    <w:rsid w:val="0048794B"/>
    <w:rsid w:val="00490511"/>
    <w:rsid w:val="00490C09"/>
    <w:rsid w:val="0049120E"/>
    <w:rsid w:val="00492AFA"/>
    <w:rsid w:val="0049394A"/>
    <w:rsid w:val="00495036"/>
    <w:rsid w:val="0049542A"/>
    <w:rsid w:val="00495A88"/>
    <w:rsid w:val="0049644E"/>
    <w:rsid w:val="00496C75"/>
    <w:rsid w:val="00497F12"/>
    <w:rsid w:val="004A06EF"/>
    <w:rsid w:val="004A1AB9"/>
    <w:rsid w:val="004A2BB7"/>
    <w:rsid w:val="004A4742"/>
    <w:rsid w:val="004A485F"/>
    <w:rsid w:val="004A6981"/>
    <w:rsid w:val="004A7454"/>
    <w:rsid w:val="004A7497"/>
    <w:rsid w:val="004A787C"/>
    <w:rsid w:val="004A7B21"/>
    <w:rsid w:val="004B13BD"/>
    <w:rsid w:val="004B22F5"/>
    <w:rsid w:val="004B3B53"/>
    <w:rsid w:val="004B5303"/>
    <w:rsid w:val="004B6DA8"/>
    <w:rsid w:val="004C0A49"/>
    <w:rsid w:val="004C0AC9"/>
    <w:rsid w:val="004C0DFD"/>
    <w:rsid w:val="004C2BC6"/>
    <w:rsid w:val="004C4197"/>
    <w:rsid w:val="004C6E5A"/>
    <w:rsid w:val="004D1BB9"/>
    <w:rsid w:val="004D3F11"/>
    <w:rsid w:val="004D5997"/>
    <w:rsid w:val="004D66F6"/>
    <w:rsid w:val="004D7BB4"/>
    <w:rsid w:val="004E0089"/>
    <w:rsid w:val="004E1434"/>
    <w:rsid w:val="004E1A64"/>
    <w:rsid w:val="004E316A"/>
    <w:rsid w:val="004E5A7F"/>
    <w:rsid w:val="004F0075"/>
    <w:rsid w:val="004F25CA"/>
    <w:rsid w:val="004F2B0F"/>
    <w:rsid w:val="004F2CBE"/>
    <w:rsid w:val="004F3090"/>
    <w:rsid w:val="004F3E4D"/>
    <w:rsid w:val="004F5BDE"/>
    <w:rsid w:val="004F5E43"/>
    <w:rsid w:val="004F637A"/>
    <w:rsid w:val="005006FD"/>
    <w:rsid w:val="00501149"/>
    <w:rsid w:val="005038EE"/>
    <w:rsid w:val="00504D64"/>
    <w:rsid w:val="00507CEE"/>
    <w:rsid w:val="005109F2"/>
    <w:rsid w:val="00510A1C"/>
    <w:rsid w:val="0051212B"/>
    <w:rsid w:val="00512663"/>
    <w:rsid w:val="0051292C"/>
    <w:rsid w:val="00512EF8"/>
    <w:rsid w:val="005151EA"/>
    <w:rsid w:val="00516AAF"/>
    <w:rsid w:val="005253D5"/>
    <w:rsid w:val="00525B80"/>
    <w:rsid w:val="00530E32"/>
    <w:rsid w:val="00536091"/>
    <w:rsid w:val="0053611B"/>
    <w:rsid w:val="00536DA5"/>
    <w:rsid w:val="005376F0"/>
    <w:rsid w:val="0054325E"/>
    <w:rsid w:val="00543FEF"/>
    <w:rsid w:val="005449D5"/>
    <w:rsid w:val="00545691"/>
    <w:rsid w:val="00545EB3"/>
    <w:rsid w:val="00546502"/>
    <w:rsid w:val="00546BA0"/>
    <w:rsid w:val="00546BA4"/>
    <w:rsid w:val="00546FAC"/>
    <w:rsid w:val="00547D0B"/>
    <w:rsid w:val="005500CA"/>
    <w:rsid w:val="00551F2B"/>
    <w:rsid w:val="005549F3"/>
    <w:rsid w:val="00554A5A"/>
    <w:rsid w:val="00554C6A"/>
    <w:rsid w:val="00554D18"/>
    <w:rsid w:val="00554D1B"/>
    <w:rsid w:val="00557F0F"/>
    <w:rsid w:val="005627E3"/>
    <w:rsid w:val="00563656"/>
    <w:rsid w:val="00564623"/>
    <w:rsid w:val="00564FD3"/>
    <w:rsid w:val="00565AEC"/>
    <w:rsid w:val="00570742"/>
    <w:rsid w:val="005715BC"/>
    <w:rsid w:val="00571978"/>
    <w:rsid w:val="00572840"/>
    <w:rsid w:val="00575161"/>
    <w:rsid w:val="005757F8"/>
    <w:rsid w:val="00575A7E"/>
    <w:rsid w:val="005810F0"/>
    <w:rsid w:val="00581EB8"/>
    <w:rsid w:val="00582B29"/>
    <w:rsid w:val="00583142"/>
    <w:rsid w:val="00583825"/>
    <w:rsid w:val="00583945"/>
    <w:rsid w:val="0058409C"/>
    <w:rsid w:val="00585363"/>
    <w:rsid w:val="00585821"/>
    <w:rsid w:val="00590308"/>
    <w:rsid w:val="0059296D"/>
    <w:rsid w:val="0059339D"/>
    <w:rsid w:val="00593759"/>
    <w:rsid w:val="005942E8"/>
    <w:rsid w:val="00595890"/>
    <w:rsid w:val="00596586"/>
    <w:rsid w:val="005A02A1"/>
    <w:rsid w:val="005A03EA"/>
    <w:rsid w:val="005A1324"/>
    <w:rsid w:val="005A16EA"/>
    <w:rsid w:val="005A1966"/>
    <w:rsid w:val="005A1CBB"/>
    <w:rsid w:val="005A1F3A"/>
    <w:rsid w:val="005A34B3"/>
    <w:rsid w:val="005B29E0"/>
    <w:rsid w:val="005B4770"/>
    <w:rsid w:val="005B741E"/>
    <w:rsid w:val="005B7B0B"/>
    <w:rsid w:val="005C0B13"/>
    <w:rsid w:val="005C0E7E"/>
    <w:rsid w:val="005C0F52"/>
    <w:rsid w:val="005C159A"/>
    <w:rsid w:val="005C1CB8"/>
    <w:rsid w:val="005C2867"/>
    <w:rsid w:val="005C390E"/>
    <w:rsid w:val="005C41C3"/>
    <w:rsid w:val="005C46E7"/>
    <w:rsid w:val="005C5156"/>
    <w:rsid w:val="005C51EB"/>
    <w:rsid w:val="005C5C23"/>
    <w:rsid w:val="005C6768"/>
    <w:rsid w:val="005C73E5"/>
    <w:rsid w:val="005C7E1D"/>
    <w:rsid w:val="005D0D7A"/>
    <w:rsid w:val="005D68B0"/>
    <w:rsid w:val="005D6B35"/>
    <w:rsid w:val="005D6C0C"/>
    <w:rsid w:val="005E0A97"/>
    <w:rsid w:val="005E4D34"/>
    <w:rsid w:val="005E5A07"/>
    <w:rsid w:val="005E5C3F"/>
    <w:rsid w:val="005E6B8C"/>
    <w:rsid w:val="005F314E"/>
    <w:rsid w:val="005F3A7C"/>
    <w:rsid w:val="005F5AE6"/>
    <w:rsid w:val="005F67C8"/>
    <w:rsid w:val="005F6CCB"/>
    <w:rsid w:val="005F6CFB"/>
    <w:rsid w:val="006015F8"/>
    <w:rsid w:val="00601615"/>
    <w:rsid w:val="00602645"/>
    <w:rsid w:val="006048A4"/>
    <w:rsid w:val="006119C5"/>
    <w:rsid w:val="006139C4"/>
    <w:rsid w:val="006143CC"/>
    <w:rsid w:val="006144F1"/>
    <w:rsid w:val="00614CB1"/>
    <w:rsid w:val="00614CC3"/>
    <w:rsid w:val="00616434"/>
    <w:rsid w:val="00617939"/>
    <w:rsid w:val="00620413"/>
    <w:rsid w:val="00620748"/>
    <w:rsid w:val="00620A19"/>
    <w:rsid w:val="00622705"/>
    <w:rsid w:val="00623266"/>
    <w:rsid w:val="00627002"/>
    <w:rsid w:val="006274CF"/>
    <w:rsid w:val="006275D1"/>
    <w:rsid w:val="00631001"/>
    <w:rsid w:val="00632945"/>
    <w:rsid w:val="00633978"/>
    <w:rsid w:val="00633CB4"/>
    <w:rsid w:val="00633CE1"/>
    <w:rsid w:val="00633D04"/>
    <w:rsid w:val="00637921"/>
    <w:rsid w:val="006417B8"/>
    <w:rsid w:val="00641D1D"/>
    <w:rsid w:val="00643CCA"/>
    <w:rsid w:val="00644209"/>
    <w:rsid w:val="00644712"/>
    <w:rsid w:val="00645355"/>
    <w:rsid w:val="00645431"/>
    <w:rsid w:val="00645978"/>
    <w:rsid w:val="006467D1"/>
    <w:rsid w:val="00646D60"/>
    <w:rsid w:val="006474DA"/>
    <w:rsid w:val="006501C0"/>
    <w:rsid w:val="00650F29"/>
    <w:rsid w:val="00651BB6"/>
    <w:rsid w:val="00652933"/>
    <w:rsid w:val="00652D4E"/>
    <w:rsid w:val="006537A2"/>
    <w:rsid w:val="00654F1E"/>
    <w:rsid w:val="006573DD"/>
    <w:rsid w:val="00657814"/>
    <w:rsid w:val="00660A58"/>
    <w:rsid w:val="00660DD6"/>
    <w:rsid w:val="006621D1"/>
    <w:rsid w:val="00664DF1"/>
    <w:rsid w:val="00666AEA"/>
    <w:rsid w:val="0066787A"/>
    <w:rsid w:val="0067096A"/>
    <w:rsid w:val="00670987"/>
    <w:rsid w:val="006717C8"/>
    <w:rsid w:val="0067333D"/>
    <w:rsid w:val="006733A6"/>
    <w:rsid w:val="00674EE0"/>
    <w:rsid w:val="00675D37"/>
    <w:rsid w:val="0067657A"/>
    <w:rsid w:val="006769AA"/>
    <w:rsid w:val="00682624"/>
    <w:rsid w:val="00685EEB"/>
    <w:rsid w:val="00686A17"/>
    <w:rsid w:val="00691083"/>
    <w:rsid w:val="00692259"/>
    <w:rsid w:val="00695160"/>
    <w:rsid w:val="00695D48"/>
    <w:rsid w:val="00696979"/>
    <w:rsid w:val="00696E6B"/>
    <w:rsid w:val="006A1479"/>
    <w:rsid w:val="006A15FD"/>
    <w:rsid w:val="006A1A2E"/>
    <w:rsid w:val="006A2711"/>
    <w:rsid w:val="006A2886"/>
    <w:rsid w:val="006A3A9A"/>
    <w:rsid w:val="006A4479"/>
    <w:rsid w:val="006A46F4"/>
    <w:rsid w:val="006A6DD8"/>
    <w:rsid w:val="006B4C0F"/>
    <w:rsid w:val="006B7ED5"/>
    <w:rsid w:val="006C0ACD"/>
    <w:rsid w:val="006C1543"/>
    <w:rsid w:val="006C5ACD"/>
    <w:rsid w:val="006C5D70"/>
    <w:rsid w:val="006C725F"/>
    <w:rsid w:val="006D0591"/>
    <w:rsid w:val="006D0A83"/>
    <w:rsid w:val="006D1416"/>
    <w:rsid w:val="006D21B2"/>
    <w:rsid w:val="006D30BE"/>
    <w:rsid w:val="006D4412"/>
    <w:rsid w:val="006D65AF"/>
    <w:rsid w:val="006D6606"/>
    <w:rsid w:val="006D67AF"/>
    <w:rsid w:val="006D6C26"/>
    <w:rsid w:val="006E0EF7"/>
    <w:rsid w:val="006E1033"/>
    <w:rsid w:val="006E1E30"/>
    <w:rsid w:val="006E3254"/>
    <w:rsid w:val="006E3855"/>
    <w:rsid w:val="006E3941"/>
    <w:rsid w:val="006E40DF"/>
    <w:rsid w:val="006E5818"/>
    <w:rsid w:val="006E7566"/>
    <w:rsid w:val="006E7724"/>
    <w:rsid w:val="006E772C"/>
    <w:rsid w:val="006F0369"/>
    <w:rsid w:val="006F154D"/>
    <w:rsid w:val="006F17D4"/>
    <w:rsid w:val="006F2084"/>
    <w:rsid w:val="006F26B3"/>
    <w:rsid w:val="006F5E74"/>
    <w:rsid w:val="006F6D3E"/>
    <w:rsid w:val="00700787"/>
    <w:rsid w:val="007015B4"/>
    <w:rsid w:val="007021EA"/>
    <w:rsid w:val="00702ABC"/>
    <w:rsid w:val="00702C5C"/>
    <w:rsid w:val="0070403B"/>
    <w:rsid w:val="007042E7"/>
    <w:rsid w:val="007060FA"/>
    <w:rsid w:val="00706EA5"/>
    <w:rsid w:val="007073E9"/>
    <w:rsid w:val="0071067B"/>
    <w:rsid w:val="00710ABD"/>
    <w:rsid w:val="00710D44"/>
    <w:rsid w:val="0071240D"/>
    <w:rsid w:val="00712880"/>
    <w:rsid w:val="00713BCF"/>
    <w:rsid w:val="007145D5"/>
    <w:rsid w:val="00715438"/>
    <w:rsid w:val="00716170"/>
    <w:rsid w:val="007163E3"/>
    <w:rsid w:val="0071685F"/>
    <w:rsid w:val="00716A40"/>
    <w:rsid w:val="007172D7"/>
    <w:rsid w:val="00720AE3"/>
    <w:rsid w:val="00721DB1"/>
    <w:rsid w:val="007250D0"/>
    <w:rsid w:val="0072529F"/>
    <w:rsid w:val="007262BE"/>
    <w:rsid w:val="0072727F"/>
    <w:rsid w:val="00730C92"/>
    <w:rsid w:val="007310C1"/>
    <w:rsid w:val="007320BD"/>
    <w:rsid w:val="00732210"/>
    <w:rsid w:val="00732A0A"/>
    <w:rsid w:val="00732ED3"/>
    <w:rsid w:val="00733491"/>
    <w:rsid w:val="00734A0A"/>
    <w:rsid w:val="00735017"/>
    <w:rsid w:val="00735D60"/>
    <w:rsid w:val="007361F2"/>
    <w:rsid w:val="0073711E"/>
    <w:rsid w:val="00737D05"/>
    <w:rsid w:val="00740FFD"/>
    <w:rsid w:val="00743F3F"/>
    <w:rsid w:val="007444BA"/>
    <w:rsid w:val="0074474E"/>
    <w:rsid w:val="00744909"/>
    <w:rsid w:val="00744F0F"/>
    <w:rsid w:val="00745939"/>
    <w:rsid w:val="0075118A"/>
    <w:rsid w:val="00751AD5"/>
    <w:rsid w:val="00752D63"/>
    <w:rsid w:val="007573D6"/>
    <w:rsid w:val="00760815"/>
    <w:rsid w:val="007620B3"/>
    <w:rsid w:val="007626D5"/>
    <w:rsid w:val="00771AD5"/>
    <w:rsid w:val="00773A5F"/>
    <w:rsid w:val="007749F7"/>
    <w:rsid w:val="00777250"/>
    <w:rsid w:val="007777F5"/>
    <w:rsid w:val="0078398A"/>
    <w:rsid w:val="00783EBF"/>
    <w:rsid w:val="007843EC"/>
    <w:rsid w:val="00784747"/>
    <w:rsid w:val="00786AD3"/>
    <w:rsid w:val="00787C59"/>
    <w:rsid w:val="007909DE"/>
    <w:rsid w:val="00790AAF"/>
    <w:rsid w:val="0079131E"/>
    <w:rsid w:val="00793A6C"/>
    <w:rsid w:val="007A110B"/>
    <w:rsid w:val="007A39B8"/>
    <w:rsid w:val="007A3CA5"/>
    <w:rsid w:val="007A5965"/>
    <w:rsid w:val="007A5C16"/>
    <w:rsid w:val="007A5DBF"/>
    <w:rsid w:val="007A66E1"/>
    <w:rsid w:val="007B08BE"/>
    <w:rsid w:val="007B0988"/>
    <w:rsid w:val="007B274A"/>
    <w:rsid w:val="007B2C27"/>
    <w:rsid w:val="007B3213"/>
    <w:rsid w:val="007B45E4"/>
    <w:rsid w:val="007B59D3"/>
    <w:rsid w:val="007B6714"/>
    <w:rsid w:val="007B6A35"/>
    <w:rsid w:val="007B7AA8"/>
    <w:rsid w:val="007C04F1"/>
    <w:rsid w:val="007C1447"/>
    <w:rsid w:val="007C1525"/>
    <w:rsid w:val="007C256B"/>
    <w:rsid w:val="007C3DF3"/>
    <w:rsid w:val="007C423B"/>
    <w:rsid w:val="007C4918"/>
    <w:rsid w:val="007C53F2"/>
    <w:rsid w:val="007C5F7D"/>
    <w:rsid w:val="007C7868"/>
    <w:rsid w:val="007D03FC"/>
    <w:rsid w:val="007D0A33"/>
    <w:rsid w:val="007D2BD8"/>
    <w:rsid w:val="007D6094"/>
    <w:rsid w:val="007E178A"/>
    <w:rsid w:val="007E3B67"/>
    <w:rsid w:val="007E4865"/>
    <w:rsid w:val="007E4F26"/>
    <w:rsid w:val="007E582B"/>
    <w:rsid w:val="007E59BB"/>
    <w:rsid w:val="007E7B73"/>
    <w:rsid w:val="007F0811"/>
    <w:rsid w:val="007F1A5C"/>
    <w:rsid w:val="007F232F"/>
    <w:rsid w:val="007F32D7"/>
    <w:rsid w:val="007F36DF"/>
    <w:rsid w:val="007F44E7"/>
    <w:rsid w:val="007F6890"/>
    <w:rsid w:val="007F73ED"/>
    <w:rsid w:val="00801102"/>
    <w:rsid w:val="00801E3B"/>
    <w:rsid w:val="00803739"/>
    <w:rsid w:val="008045D0"/>
    <w:rsid w:val="00804D10"/>
    <w:rsid w:val="0080504A"/>
    <w:rsid w:val="00805FDE"/>
    <w:rsid w:val="008061E6"/>
    <w:rsid w:val="00806C02"/>
    <w:rsid w:val="00806CFD"/>
    <w:rsid w:val="00807FCE"/>
    <w:rsid w:val="00816338"/>
    <w:rsid w:val="0082010A"/>
    <w:rsid w:val="008201D1"/>
    <w:rsid w:val="00820928"/>
    <w:rsid w:val="00821799"/>
    <w:rsid w:val="00823CB7"/>
    <w:rsid w:val="00823F19"/>
    <w:rsid w:val="008257A6"/>
    <w:rsid w:val="00825CE9"/>
    <w:rsid w:val="008261B7"/>
    <w:rsid w:val="0083038B"/>
    <w:rsid w:val="00830C16"/>
    <w:rsid w:val="00833FA9"/>
    <w:rsid w:val="00834C99"/>
    <w:rsid w:val="00835E32"/>
    <w:rsid w:val="00836F78"/>
    <w:rsid w:val="0083709A"/>
    <w:rsid w:val="0084173A"/>
    <w:rsid w:val="00841ED9"/>
    <w:rsid w:val="008470E7"/>
    <w:rsid w:val="00847B00"/>
    <w:rsid w:val="008507B9"/>
    <w:rsid w:val="00852141"/>
    <w:rsid w:val="008531B2"/>
    <w:rsid w:val="00853B13"/>
    <w:rsid w:val="00854AC1"/>
    <w:rsid w:val="00854C0E"/>
    <w:rsid w:val="008564BD"/>
    <w:rsid w:val="00860254"/>
    <w:rsid w:val="0086045C"/>
    <w:rsid w:val="008638F2"/>
    <w:rsid w:val="008640F1"/>
    <w:rsid w:val="0086424F"/>
    <w:rsid w:val="00865921"/>
    <w:rsid w:val="00865AA3"/>
    <w:rsid w:val="00865F79"/>
    <w:rsid w:val="0087052A"/>
    <w:rsid w:val="00870E5C"/>
    <w:rsid w:val="008714C0"/>
    <w:rsid w:val="00872459"/>
    <w:rsid w:val="008737C6"/>
    <w:rsid w:val="008739BA"/>
    <w:rsid w:val="00873DE4"/>
    <w:rsid w:val="0087480E"/>
    <w:rsid w:val="00874C0A"/>
    <w:rsid w:val="00875086"/>
    <w:rsid w:val="008762CA"/>
    <w:rsid w:val="00876BCA"/>
    <w:rsid w:val="00877DE5"/>
    <w:rsid w:val="00877F95"/>
    <w:rsid w:val="00880B9E"/>
    <w:rsid w:val="00880D33"/>
    <w:rsid w:val="00880F3B"/>
    <w:rsid w:val="00882B75"/>
    <w:rsid w:val="00882F94"/>
    <w:rsid w:val="00884C9C"/>
    <w:rsid w:val="00885002"/>
    <w:rsid w:val="00885240"/>
    <w:rsid w:val="0089169B"/>
    <w:rsid w:val="00891E8C"/>
    <w:rsid w:val="008933EA"/>
    <w:rsid w:val="00893A65"/>
    <w:rsid w:val="00895A20"/>
    <w:rsid w:val="00896324"/>
    <w:rsid w:val="00896392"/>
    <w:rsid w:val="008972F6"/>
    <w:rsid w:val="00897833"/>
    <w:rsid w:val="008A01BF"/>
    <w:rsid w:val="008A0ABE"/>
    <w:rsid w:val="008A3133"/>
    <w:rsid w:val="008A39FF"/>
    <w:rsid w:val="008A70CA"/>
    <w:rsid w:val="008B0E4C"/>
    <w:rsid w:val="008B2EBC"/>
    <w:rsid w:val="008B40CD"/>
    <w:rsid w:val="008B4598"/>
    <w:rsid w:val="008B4DD5"/>
    <w:rsid w:val="008B4EE8"/>
    <w:rsid w:val="008B5354"/>
    <w:rsid w:val="008B5E90"/>
    <w:rsid w:val="008B76FE"/>
    <w:rsid w:val="008C2687"/>
    <w:rsid w:val="008C3205"/>
    <w:rsid w:val="008C5146"/>
    <w:rsid w:val="008C549D"/>
    <w:rsid w:val="008C5928"/>
    <w:rsid w:val="008C5A8E"/>
    <w:rsid w:val="008D05D2"/>
    <w:rsid w:val="008D4038"/>
    <w:rsid w:val="008D42CD"/>
    <w:rsid w:val="008D5333"/>
    <w:rsid w:val="008D6038"/>
    <w:rsid w:val="008D6335"/>
    <w:rsid w:val="008D6947"/>
    <w:rsid w:val="008D6B52"/>
    <w:rsid w:val="008D6B56"/>
    <w:rsid w:val="008E208A"/>
    <w:rsid w:val="008E3CA8"/>
    <w:rsid w:val="008E5A7E"/>
    <w:rsid w:val="008E6766"/>
    <w:rsid w:val="008E7882"/>
    <w:rsid w:val="008F1382"/>
    <w:rsid w:val="008F13F0"/>
    <w:rsid w:val="008F420D"/>
    <w:rsid w:val="008F498B"/>
    <w:rsid w:val="008F503D"/>
    <w:rsid w:val="008F557A"/>
    <w:rsid w:val="008F67E8"/>
    <w:rsid w:val="008F7B85"/>
    <w:rsid w:val="00903682"/>
    <w:rsid w:val="00905C71"/>
    <w:rsid w:val="009065DF"/>
    <w:rsid w:val="0090744C"/>
    <w:rsid w:val="00910881"/>
    <w:rsid w:val="00911632"/>
    <w:rsid w:val="00912D1B"/>
    <w:rsid w:val="009150CD"/>
    <w:rsid w:val="009153E5"/>
    <w:rsid w:val="0091598B"/>
    <w:rsid w:val="009172DC"/>
    <w:rsid w:val="009201D0"/>
    <w:rsid w:val="00922583"/>
    <w:rsid w:val="0092295C"/>
    <w:rsid w:val="009238B4"/>
    <w:rsid w:val="00925A54"/>
    <w:rsid w:val="00925A7B"/>
    <w:rsid w:val="00925D7A"/>
    <w:rsid w:val="009261D9"/>
    <w:rsid w:val="00926D57"/>
    <w:rsid w:val="00927453"/>
    <w:rsid w:val="00930E25"/>
    <w:rsid w:val="009321AA"/>
    <w:rsid w:val="00932B99"/>
    <w:rsid w:val="009332FA"/>
    <w:rsid w:val="00934215"/>
    <w:rsid w:val="009347F2"/>
    <w:rsid w:val="00936D20"/>
    <w:rsid w:val="00937341"/>
    <w:rsid w:val="00940830"/>
    <w:rsid w:val="00941DFD"/>
    <w:rsid w:val="0094221A"/>
    <w:rsid w:val="00943DB0"/>
    <w:rsid w:val="00943F41"/>
    <w:rsid w:val="00943FF3"/>
    <w:rsid w:val="009441CB"/>
    <w:rsid w:val="00945ED3"/>
    <w:rsid w:val="00947401"/>
    <w:rsid w:val="00950A8C"/>
    <w:rsid w:val="009511D4"/>
    <w:rsid w:val="00951F90"/>
    <w:rsid w:val="009528F2"/>
    <w:rsid w:val="009550B3"/>
    <w:rsid w:val="009577F8"/>
    <w:rsid w:val="00957CEB"/>
    <w:rsid w:val="00960C8E"/>
    <w:rsid w:val="009612CE"/>
    <w:rsid w:val="009618E5"/>
    <w:rsid w:val="00963C9D"/>
    <w:rsid w:val="00964B2C"/>
    <w:rsid w:val="00965AA8"/>
    <w:rsid w:val="00967D74"/>
    <w:rsid w:val="00970CA7"/>
    <w:rsid w:val="009727EA"/>
    <w:rsid w:val="00972B2C"/>
    <w:rsid w:val="00972C75"/>
    <w:rsid w:val="009731E6"/>
    <w:rsid w:val="0097340C"/>
    <w:rsid w:val="009807DA"/>
    <w:rsid w:val="009824BA"/>
    <w:rsid w:val="009842F1"/>
    <w:rsid w:val="00984941"/>
    <w:rsid w:val="00984FFD"/>
    <w:rsid w:val="00985682"/>
    <w:rsid w:val="009910C0"/>
    <w:rsid w:val="009912D2"/>
    <w:rsid w:val="00991C87"/>
    <w:rsid w:val="0099273C"/>
    <w:rsid w:val="00992FA7"/>
    <w:rsid w:val="00993360"/>
    <w:rsid w:val="009952F5"/>
    <w:rsid w:val="009975E3"/>
    <w:rsid w:val="009A0423"/>
    <w:rsid w:val="009A0C12"/>
    <w:rsid w:val="009A1B0E"/>
    <w:rsid w:val="009A38AC"/>
    <w:rsid w:val="009A4983"/>
    <w:rsid w:val="009A4E46"/>
    <w:rsid w:val="009A5275"/>
    <w:rsid w:val="009A626E"/>
    <w:rsid w:val="009A7761"/>
    <w:rsid w:val="009B0DF3"/>
    <w:rsid w:val="009B3824"/>
    <w:rsid w:val="009B3A46"/>
    <w:rsid w:val="009B4EB1"/>
    <w:rsid w:val="009B4F73"/>
    <w:rsid w:val="009B5F5B"/>
    <w:rsid w:val="009B6524"/>
    <w:rsid w:val="009B72D4"/>
    <w:rsid w:val="009B74BF"/>
    <w:rsid w:val="009C1605"/>
    <w:rsid w:val="009C1A0A"/>
    <w:rsid w:val="009C2FF1"/>
    <w:rsid w:val="009C397D"/>
    <w:rsid w:val="009C4459"/>
    <w:rsid w:val="009C7544"/>
    <w:rsid w:val="009D1FA1"/>
    <w:rsid w:val="009D2632"/>
    <w:rsid w:val="009D321D"/>
    <w:rsid w:val="009D3DAE"/>
    <w:rsid w:val="009D49A1"/>
    <w:rsid w:val="009D53BC"/>
    <w:rsid w:val="009D549E"/>
    <w:rsid w:val="009D61A9"/>
    <w:rsid w:val="009D6BD7"/>
    <w:rsid w:val="009E06E5"/>
    <w:rsid w:val="009E0C81"/>
    <w:rsid w:val="009E177B"/>
    <w:rsid w:val="009E29B2"/>
    <w:rsid w:val="009E2F2B"/>
    <w:rsid w:val="009E2F70"/>
    <w:rsid w:val="009E4589"/>
    <w:rsid w:val="009E4787"/>
    <w:rsid w:val="009E5646"/>
    <w:rsid w:val="009E6AC7"/>
    <w:rsid w:val="009E6FE0"/>
    <w:rsid w:val="009F0454"/>
    <w:rsid w:val="009F18E3"/>
    <w:rsid w:val="009F2483"/>
    <w:rsid w:val="009F2B53"/>
    <w:rsid w:val="009F50D2"/>
    <w:rsid w:val="009F5780"/>
    <w:rsid w:val="009F62C4"/>
    <w:rsid w:val="009F743F"/>
    <w:rsid w:val="009F7D3D"/>
    <w:rsid w:val="00A00017"/>
    <w:rsid w:val="00A006CC"/>
    <w:rsid w:val="00A01695"/>
    <w:rsid w:val="00A0245C"/>
    <w:rsid w:val="00A029D3"/>
    <w:rsid w:val="00A02DA6"/>
    <w:rsid w:val="00A02EF5"/>
    <w:rsid w:val="00A034D5"/>
    <w:rsid w:val="00A03F5D"/>
    <w:rsid w:val="00A05A41"/>
    <w:rsid w:val="00A06DD0"/>
    <w:rsid w:val="00A076CF"/>
    <w:rsid w:val="00A079A2"/>
    <w:rsid w:val="00A07E77"/>
    <w:rsid w:val="00A11C04"/>
    <w:rsid w:val="00A12B54"/>
    <w:rsid w:val="00A12D24"/>
    <w:rsid w:val="00A13245"/>
    <w:rsid w:val="00A134FC"/>
    <w:rsid w:val="00A13FD6"/>
    <w:rsid w:val="00A14EA4"/>
    <w:rsid w:val="00A161AD"/>
    <w:rsid w:val="00A16244"/>
    <w:rsid w:val="00A1677F"/>
    <w:rsid w:val="00A171F1"/>
    <w:rsid w:val="00A205B0"/>
    <w:rsid w:val="00A2314F"/>
    <w:rsid w:val="00A240C2"/>
    <w:rsid w:val="00A25F60"/>
    <w:rsid w:val="00A26028"/>
    <w:rsid w:val="00A26201"/>
    <w:rsid w:val="00A262EA"/>
    <w:rsid w:val="00A265A4"/>
    <w:rsid w:val="00A31366"/>
    <w:rsid w:val="00A31CF3"/>
    <w:rsid w:val="00A359BA"/>
    <w:rsid w:val="00A3603F"/>
    <w:rsid w:val="00A37026"/>
    <w:rsid w:val="00A37EB7"/>
    <w:rsid w:val="00A401E8"/>
    <w:rsid w:val="00A41040"/>
    <w:rsid w:val="00A41C3C"/>
    <w:rsid w:val="00A41DD4"/>
    <w:rsid w:val="00A42157"/>
    <w:rsid w:val="00A44B7F"/>
    <w:rsid w:val="00A4501B"/>
    <w:rsid w:val="00A4567F"/>
    <w:rsid w:val="00A458C9"/>
    <w:rsid w:val="00A46F45"/>
    <w:rsid w:val="00A471F2"/>
    <w:rsid w:val="00A51120"/>
    <w:rsid w:val="00A515BE"/>
    <w:rsid w:val="00A52398"/>
    <w:rsid w:val="00A568D4"/>
    <w:rsid w:val="00A56C3B"/>
    <w:rsid w:val="00A57341"/>
    <w:rsid w:val="00A60053"/>
    <w:rsid w:val="00A60459"/>
    <w:rsid w:val="00A6086F"/>
    <w:rsid w:val="00A61019"/>
    <w:rsid w:val="00A62600"/>
    <w:rsid w:val="00A62A13"/>
    <w:rsid w:val="00A62F1E"/>
    <w:rsid w:val="00A63388"/>
    <w:rsid w:val="00A63512"/>
    <w:rsid w:val="00A63C99"/>
    <w:rsid w:val="00A643C2"/>
    <w:rsid w:val="00A64E68"/>
    <w:rsid w:val="00A67C63"/>
    <w:rsid w:val="00A7098B"/>
    <w:rsid w:val="00A7159C"/>
    <w:rsid w:val="00A7280E"/>
    <w:rsid w:val="00A734C6"/>
    <w:rsid w:val="00A769B7"/>
    <w:rsid w:val="00A772FA"/>
    <w:rsid w:val="00A778BC"/>
    <w:rsid w:val="00A811BC"/>
    <w:rsid w:val="00A81A2E"/>
    <w:rsid w:val="00A8311E"/>
    <w:rsid w:val="00A84DB7"/>
    <w:rsid w:val="00A92140"/>
    <w:rsid w:val="00A92263"/>
    <w:rsid w:val="00A92AB2"/>
    <w:rsid w:val="00A95493"/>
    <w:rsid w:val="00A954D1"/>
    <w:rsid w:val="00A96965"/>
    <w:rsid w:val="00A96CBB"/>
    <w:rsid w:val="00A9721A"/>
    <w:rsid w:val="00AA0BF2"/>
    <w:rsid w:val="00AA1227"/>
    <w:rsid w:val="00AA1952"/>
    <w:rsid w:val="00AA1AE6"/>
    <w:rsid w:val="00AA1B04"/>
    <w:rsid w:val="00AA28C9"/>
    <w:rsid w:val="00AA2A38"/>
    <w:rsid w:val="00AA2FD3"/>
    <w:rsid w:val="00AA38D6"/>
    <w:rsid w:val="00AA393B"/>
    <w:rsid w:val="00AA474A"/>
    <w:rsid w:val="00AA4BD2"/>
    <w:rsid w:val="00AA579C"/>
    <w:rsid w:val="00AB03D8"/>
    <w:rsid w:val="00AB0732"/>
    <w:rsid w:val="00AB0DFA"/>
    <w:rsid w:val="00AB0EA3"/>
    <w:rsid w:val="00AB1E43"/>
    <w:rsid w:val="00AB4994"/>
    <w:rsid w:val="00AB507C"/>
    <w:rsid w:val="00AB5B2A"/>
    <w:rsid w:val="00AB6D01"/>
    <w:rsid w:val="00AB7CFE"/>
    <w:rsid w:val="00AC1703"/>
    <w:rsid w:val="00AC1889"/>
    <w:rsid w:val="00AC1FCC"/>
    <w:rsid w:val="00AC74C8"/>
    <w:rsid w:val="00AC7CB2"/>
    <w:rsid w:val="00AD0D66"/>
    <w:rsid w:val="00AD137F"/>
    <w:rsid w:val="00AD14D2"/>
    <w:rsid w:val="00AD1FA6"/>
    <w:rsid w:val="00AD239B"/>
    <w:rsid w:val="00AD3349"/>
    <w:rsid w:val="00AD342D"/>
    <w:rsid w:val="00AD38D9"/>
    <w:rsid w:val="00AD5592"/>
    <w:rsid w:val="00AD5AD0"/>
    <w:rsid w:val="00AE2788"/>
    <w:rsid w:val="00AE2973"/>
    <w:rsid w:val="00AE3B4A"/>
    <w:rsid w:val="00AE4CB3"/>
    <w:rsid w:val="00AE7471"/>
    <w:rsid w:val="00AF0B6E"/>
    <w:rsid w:val="00AF1F86"/>
    <w:rsid w:val="00AF61C7"/>
    <w:rsid w:val="00AF650C"/>
    <w:rsid w:val="00AF69D9"/>
    <w:rsid w:val="00B01FD1"/>
    <w:rsid w:val="00B029B4"/>
    <w:rsid w:val="00B0306A"/>
    <w:rsid w:val="00B04E10"/>
    <w:rsid w:val="00B0542D"/>
    <w:rsid w:val="00B055BA"/>
    <w:rsid w:val="00B05D18"/>
    <w:rsid w:val="00B06CE5"/>
    <w:rsid w:val="00B06CFD"/>
    <w:rsid w:val="00B07F1D"/>
    <w:rsid w:val="00B10729"/>
    <w:rsid w:val="00B1072F"/>
    <w:rsid w:val="00B11A87"/>
    <w:rsid w:val="00B1205D"/>
    <w:rsid w:val="00B15811"/>
    <w:rsid w:val="00B17775"/>
    <w:rsid w:val="00B17C89"/>
    <w:rsid w:val="00B207DB"/>
    <w:rsid w:val="00B218CB"/>
    <w:rsid w:val="00B22A6E"/>
    <w:rsid w:val="00B2478A"/>
    <w:rsid w:val="00B26B62"/>
    <w:rsid w:val="00B31168"/>
    <w:rsid w:val="00B31329"/>
    <w:rsid w:val="00B31FB9"/>
    <w:rsid w:val="00B32C9D"/>
    <w:rsid w:val="00B4091D"/>
    <w:rsid w:val="00B41E5D"/>
    <w:rsid w:val="00B428F2"/>
    <w:rsid w:val="00B436F3"/>
    <w:rsid w:val="00B44EAA"/>
    <w:rsid w:val="00B450AE"/>
    <w:rsid w:val="00B4566D"/>
    <w:rsid w:val="00B45EF5"/>
    <w:rsid w:val="00B50809"/>
    <w:rsid w:val="00B526BB"/>
    <w:rsid w:val="00B53606"/>
    <w:rsid w:val="00B548F0"/>
    <w:rsid w:val="00B54A46"/>
    <w:rsid w:val="00B55D01"/>
    <w:rsid w:val="00B60563"/>
    <w:rsid w:val="00B60976"/>
    <w:rsid w:val="00B61228"/>
    <w:rsid w:val="00B61742"/>
    <w:rsid w:val="00B629D7"/>
    <w:rsid w:val="00B62AED"/>
    <w:rsid w:val="00B641EE"/>
    <w:rsid w:val="00B64FAB"/>
    <w:rsid w:val="00B6565E"/>
    <w:rsid w:val="00B666E6"/>
    <w:rsid w:val="00B6752A"/>
    <w:rsid w:val="00B70214"/>
    <w:rsid w:val="00B70A45"/>
    <w:rsid w:val="00B73E3A"/>
    <w:rsid w:val="00B7628F"/>
    <w:rsid w:val="00B7799A"/>
    <w:rsid w:val="00B77F97"/>
    <w:rsid w:val="00B852C1"/>
    <w:rsid w:val="00B869B5"/>
    <w:rsid w:val="00B92CC4"/>
    <w:rsid w:val="00B93327"/>
    <w:rsid w:val="00B9358C"/>
    <w:rsid w:val="00B93833"/>
    <w:rsid w:val="00B93EC2"/>
    <w:rsid w:val="00B94243"/>
    <w:rsid w:val="00B94F5A"/>
    <w:rsid w:val="00B959BE"/>
    <w:rsid w:val="00B967BC"/>
    <w:rsid w:val="00B96C1B"/>
    <w:rsid w:val="00B975BF"/>
    <w:rsid w:val="00B977E6"/>
    <w:rsid w:val="00BA03C8"/>
    <w:rsid w:val="00BA14FE"/>
    <w:rsid w:val="00BA18E6"/>
    <w:rsid w:val="00BA31BB"/>
    <w:rsid w:val="00BA3A79"/>
    <w:rsid w:val="00BA410D"/>
    <w:rsid w:val="00BA5FAF"/>
    <w:rsid w:val="00BA6769"/>
    <w:rsid w:val="00BA6A78"/>
    <w:rsid w:val="00BA775F"/>
    <w:rsid w:val="00BA7D93"/>
    <w:rsid w:val="00BB2A4B"/>
    <w:rsid w:val="00BB3218"/>
    <w:rsid w:val="00BB3A1B"/>
    <w:rsid w:val="00BB46FB"/>
    <w:rsid w:val="00BB5387"/>
    <w:rsid w:val="00BB5E32"/>
    <w:rsid w:val="00BB78A0"/>
    <w:rsid w:val="00BC136F"/>
    <w:rsid w:val="00BC39B3"/>
    <w:rsid w:val="00BC47FC"/>
    <w:rsid w:val="00BC5C7C"/>
    <w:rsid w:val="00BC79A0"/>
    <w:rsid w:val="00BD0A19"/>
    <w:rsid w:val="00BD13E5"/>
    <w:rsid w:val="00BD32F6"/>
    <w:rsid w:val="00BD3AA0"/>
    <w:rsid w:val="00BD3B1C"/>
    <w:rsid w:val="00BD4452"/>
    <w:rsid w:val="00BD58E2"/>
    <w:rsid w:val="00BD5C75"/>
    <w:rsid w:val="00BD5F97"/>
    <w:rsid w:val="00BD7C24"/>
    <w:rsid w:val="00BE0FCF"/>
    <w:rsid w:val="00BE4D02"/>
    <w:rsid w:val="00BE6ACE"/>
    <w:rsid w:val="00BE7D83"/>
    <w:rsid w:val="00BF260D"/>
    <w:rsid w:val="00BF260F"/>
    <w:rsid w:val="00BF389B"/>
    <w:rsid w:val="00BF3992"/>
    <w:rsid w:val="00BF4157"/>
    <w:rsid w:val="00BF4E5D"/>
    <w:rsid w:val="00BF6C36"/>
    <w:rsid w:val="00C02D2C"/>
    <w:rsid w:val="00C03376"/>
    <w:rsid w:val="00C03CB8"/>
    <w:rsid w:val="00C04337"/>
    <w:rsid w:val="00C05798"/>
    <w:rsid w:val="00C10E7E"/>
    <w:rsid w:val="00C124B2"/>
    <w:rsid w:val="00C12D0B"/>
    <w:rsid w:val="00C12E0A"/>
    <w:rsid w:val="00C1339C"/>
    <w:rsid w:val="00C14016"/>
    <w:rsid w:val="00C17994"/>
    <w:rsid w:val="00C21893"/>
    <w:rsid w:val="00C222D0"/>
    <w:rsid w:val="00C22689"/>
    <w:rsid w:val="00C22D47"/>
    <w:rsid w:val="00C23293"/>
    <w:rsid w:val="00C23F1F"/>
    <w:rsid w:val="00C24417"/>
    <w:rsid w:val="00C24ACC"/>
    <w:rsid w:val="00C24E32"/>
    <w:rsid w:val="00C270FA"/>
    <w:rsid w:val="00C30684"/>
    <w:rsid w:val="00C30BD3"/>
    <w:rsid w:val="00C315FD"/>
    <w:rsid w:val="00C31801"/>
    <w:rsid w:val="00C31E99"/>
    <w:rsid w:val="00C3222E"/>
    <w:rsid w:val="00C32854"/>
    <w:rsid w:val="00C34999"/>
    <w:rsid w:val="00C356D1"/>
    <w:rsid w:val="00C36D93"/>
    <w:rsid w:val="00C37A19"/>
    <w:rsid w:val="00C37DC7"/>
    <w:rsid w:val="00C42DE7"/>
    <w:rsid w:val="00C43C8E"/>
    <w:rsid w:val="00C445EA"/>
    <w:rsid w:val="00C44FF2"/>
    <w:rsid w:val="00C45F26"/>
    <w:rsid w:val="00C464B2"/>
    <w:rsid w:val="00C46FC0"/>
    <w:rsid w:val="00C474D5"/>
    <w:rsid w:val="00C504E3"/>
    <w:rsid w:val="00C52C1A"/>
    <w:rsid w:val="00C54B70"/>
    <w:rsid w:val="00C56D29"/>
    <w:rsid w:val="00C6001B"/>
    <w:rsid w:val="00C6141F"/>
    <w:rsid w:val="00C61563"/>
    <w:rsid w:val="00C619FB"/>
    <w:rsid w:val="00C6604C"/>
    <w:rsid w:val="00C66300"/>
    <w:rsid w:val="00C66BFA"/>
    <w:rsid w:val="00C66DAB"/>
    <w:rsid w:val="00C70B01"/>
    <w:rsid w:val="00C7236A"/>
    <w:rsid w:val="00C74847"/>
    <w:rsid w:val="00C7652D"/>
    <w:rsid w:val="00C77AAA"/>
    <w:rsid w:val="00C8015D"/>
    <w:rsid w:val="00C808FD"/>
    <w:rsid w:val="00C81EB3"/>
    <w:rsid w:val="00C821BB"/>
    <w:rsid w:val="00C84100"/>
    <w:rsid w:val="00C84967"/>
    <w:rsid w:val="00C862CD"/>
    <w:rsid w:val="00C86EEC"/>
    <w:rsid w:val="00C87EB5"/>
    <w:rsid w:val="00C91493"/>
    <w:rsid w:val="00C9172A"/>
    <w:rsid w:val="00C92544"/>
    <w:rsid w:val="00C95875"/>
    <w:rsid w:val="00C9608D"/>
    <w:rsid w:val="00C9619F"/>
    <w:rsid w:val="00C9634E"/>
    <w:rsid w:val="00C96751"/>
    <w:rsid w:val="00CA4F53"/>
    <w:rsid w:val="00CA568B"/>
    <w:rsid w:val="00CA5CA5"/>
    <w:rsid w:val="00CA5D6C"/>
    <w:rsid w:val="00CB2E8E"/>
    <w:rsid w:val="00CB33F4"/>
    <w:rsid w:val="00CB538E"/>
    <w:rsid w:val="00CB5B03"/>
    <w:rsid w:val="00CB6378"/>
    <w:rsid w:val="00CB6AD6"/>
    <w:rsid w:val="00CC023D"/>
    <w:rsid w:val="00CC19A0"/>
    <w:rsid w:val="00CC5C22"/>
    <w:rsid w:val="00CC6093"/>
    <w:rsid w:val="00CC6D67"/>
    <w:rsid w:val="00CD1402"/>
    <w:rsid w:val="00CD24A8"/>
    <w:rsid w:val="00CD2799"/>
    <w:rsid w:val="00CD3E0C"/>
    <w:rsid w:val="00CD5BD4"/>
    <w:rsid w:val="00CD5EF3"/>
    <w:rsid w:val="00CE1B62"/>
    <w:rsid w:val="00CE271B"/>
    <w:rsid w:val="00CE3D9A"/>
    <w:rsid w:val="00CE5430"/>
    <w:rsid w:val="00CE5B20"/>
    <w:rsid w:val="00CE6C2B"/>
    <w:rsid w:val="00CF2343"/>
    <w:rsid w:val="00CF2D31"/>
    <w:rsid w:val="00CF36BD"/>
    <w:rsid w:val="00CF48D7"/>
    <w:rsid w:val="00CF4ED0"/>
    <w:rsid w:val="00CF5199"/>
    <w:rsid w:val="00CF5D74"/>
    <w:rsid w:val="00D001EB"/>
    <w:rsid w:val="00D0140E"/>
    <w:rsid w:val="00D023E5"/>
    <w:rsid w:val="00D0251B"/>
    <w:rsid w:val="00D02CFC"/>
    <w:rsid w:val="00D043E7"/>
    <w:rsid w:val="00D04BFA"/>
    <w:rsid w:val="00D062B9"/>
    <w:rsid w:val="00D07824"/>
    <w:rsid w:val="00D07AB5"/>
    <w:rsid w:val="00D12267"/>
    <w:rsid w:val="00D1414F"/>
    <w:rsid w:val="00D1468A"/>
    <w:rsid w:val="00D176DA"/>
    <w:rsid w:val="00D17882"/>
    <w:rsid w:val="00D201CF"/>
    <w:rsid w:val="00D20E43"/>
    <w:rsid w:val="00D221A6"/>
    <w:rsid w:val="00D22465"/>
    <w:rsid w:val="00D26A14"/>
    <w:rsid w:val="00D327C9"/>
    <w:rsid w:val="00D3504F"/>
    <w:rsid w:val="00D36D4C"/>
    <w:rsid w:val="00D416F1"/>
    <w:rsid w:val="00D44019"/>
    <w:rsid w:val="00D44241"/>
    <w:rsid w:val="00D4503D"/>
    <w:rsid w:val="00D45356"/>
    <w:rsid w:val="00D471EB"/>
    <w:rsid w:val="00D5253E"/>
    <w:rsid w:val="00D52CF2"/>
    <w:rsid w:val="00D5322C"/>
    <w:rsid w:val="00D5379D"/>
    <w:rsid w:val="00D54B3A"/>
    <w:rsid w:val="00D55F6F"/>
    <w:rsid w:val="00D563C9"/>
    <w:rsid w:val="00D568E1"/>
    <w:rsid w:val="00D57445"/>
    <w:rsid w:val="00D6272D"/>
    <w:rsid w:val="00D6304F"/>
    <w:rsid w:val="00D634DE"/>
    <w:rsid w:val="00D6469F"/>
    <w:rsid w:val="00D651A2"/>
    <w:rsid w:val="00D65ED8"/>
    <w:rsid w:val="00D66E12"/>
    <w:rsid w:val="00D72B78"/>
    <w:rsid w:val="00D72CA9"/>
    <w:rsid w:val="00D73A85"/>
    <w:rsid w:val="00D73F20"/>
    <w:rsid w:val="00D74D29"/>
    <w:rsid w:val="00D76C32"/>
    <w:rsid w:val="00D806B3"/>
    <w:rsid w:val="00D817C2"/>
    <w:rsid w:val="00D81806"/>
    <w:rsid w:val="00D82191"/>
    <w:rsid w:val="00D83FB0"/>
    <w:rsid w:val="00D84180"/>
    <w:rsid w:val="00D8517B"/>
    <w:rsid w:val="00D90808"/>
    <w:rsid w:val="00D935E8"/>
    <w:rsid w:val="00D94014"/>
    <w:rsid w:val="00D94589"/>
    <w:rsid w:val="00D952DD"/>
    <w:rsid w:val="00D95336"/>
    <w:rsid w:val="00D96663"/>
    <w:rsid w:val="00D977B8"/>
    <w:rsid w:val="00D97D87"/>
    <w:rsid w:val="00DA00C4"/>
    <w:rsid w:val="00DA00C5"/>
    <w:rsid w:val="00DA01A9"/>
    <w:rsid w:val="00DA17A3"/>
    <w:rsid w:val="00DA18EC"/>
    <w:rsid w:val="00DA1D7C"/>
    <w:rsid w:val="00DA2E44"/>
    <w:rsid w:val="00DA4F53"/>
    <w:rsid w:val="00DA57F8"/>
    <w:rsid w:val="00DA58F1"/>
    <w:rsid w:val="00DA6FFD"/>
    <w:rsid w:val="00DA738B"/>
    <w:rsid w:val="00DA7611"/>
    <w:rsid w:val="00DB0241"/>
    <w:rsid w:val="00DB03CF"/>
    <w:rsid w:val="00DB046C"/>
    <w:rsid w:val="00DB0F8E"/>
    <w:rsid w:val="00DB10B7"/>
    <w:rsid w:val="00DB1CD8"/>
    <w:rsid w:val="00DB2C82"/>
    <w:rsid w:val="00DB30CE"/>
    <w:rsid w:val="00DB459B"/>
    <w:rsid w:val="00DB5B02"/>
    <w:rsid w:val="00DB74CB"/>
    <w:rsid w:val="00DB7EF6"/>
    <w:rsid w:val="00DC2B7A"/>
    <w:rsid w:val="00DC5E34"/>
    <w:rsid w:val="00DC652C"/>
    <w:rsid w:val="00DD025D"/>
    <w:rsid w:val="00DD0FF3"/>
    <w:rsid w:val="00DD1F10"/>
    <w:rsid w:val="00DD26AC"/>
    <w:rsid w:val="00DD3450"/>
    <w:rsid w:val="00DD38FC"/>
    <w:rsid w:val="00DD41E8"/>
    <w:rsid w:val="00DD59BD"/>
    <w:rsid w:val="00DE01BD"/>
    <w:rsid w:val="00DE2204"/>
    <w:rsid w:val="00DE29A9"/>
    <w:rsid w:val="00DE305D"/>
    <w:rsid w:val="00DE3C7E"/>
    <w:rsid w:val="00DE44EC"/>
    <w:rsid w:val="00DE49EB"/>
    <w:rsid w:val="00DE6202"/>
    <w:rsid w:val="00DE643A"/>
    <w:rsid w:val="00DE6C6B"/>
    <w:rsid w:val="00DE7349"/>
    <w:rsid w:val="00DF07B6"/>
    <w:rsid w:val="00DF09F0"/>
    <w:rsid w:val="00DF356E"/>
    <w:rsid w:val="00DF39F4"/>
    <w:rsid w:val="00DF46A0"/>
    <w:rsid w:val="00DF53E7"/>
    <w:rsid w:val="00DF5EFE"/>
    <w:rsid w:val="00DF6E07"/>
    <w:rsid w:val="00DF7DA9"/>
    <w:rsid w:val="00DF7E79"/>
    <w:rsid w:val="00E03AD5"/>
    <w:rsid w:val="00E04A13"/>
    <w:rsid w:val="00E04ECA"/>
    <w:rsid w:val="00E055C4"/>
    <w:rsid w:val="00E05DB4"/>
    <w:rsid w:val="00E06869"/>
    <w:rsid w:val="00E07BBB"/>
    <w:rsid w:val="00E10A1E"/>
    <w:rsid w:val="00E11206"/>
    <w:rsid w:val="00E114CA"/>
    <w:rsid w:val="00E12BAD"/>
    <w:rsid w:val="00E12CC1"/>
    <w:rsid w:val="00E13154"/>
    <w:rsid w:val="00E14064"/>
    <w:rsid w:val="00E14159"/>
    <w:rsid w:val="00E15743"/>
    <w:rsid w:val="00E1614E"/>
    <w:rsid w:val="00E16ADB"/>
    <w:rsid w:val="00E17F27"/>
    <w:rsid w:val="00E2034C"/>
    <w:rsid w:val="00E21303"/>
    <w:rsid w:val="00E218FA"/>
    <w:rsid w:val="00E23223"/>
    <w:rsid w:val="00E24320"/>
    <w:rsid w:val="00E25626"/>
    <w:rsid w:val="00E2643B"/>
    <w:rsid w:val="00E2780D"/>
    <w:rsid w:val="00E313C1"/>
    <w:rsid w:val="00E32A73"/>
    <w:rsid w:val="00E344B6"/>
    <w:rsid w:val="00E34C61"/>
    <w:rsid w:val="00E35200"/>
    <w:rsid w:val="00E3526A"/>
    <w:rsid w:val="00E35542"/>
    <w:rsid w:val="00E35B9C"/>
    <w:rsid w:val="00E3642A"/>
    <w:rsid w:val="00E368BE"/>
    <w:rsid w:val="00E371DF"/>
    <w:rsid w:val="00E37250"/>
    <w:rsid w:val="00E3739E"/>
    <w:rsid w:val="00E402C7"/>
    <w:rsid w:val="00E404C3"/>
    <w:rsid w:val="00E40603"/>
    <w:rsid w:val="00E41114"/>
    <w:rsid w:val="00E41FC4"/>
    <w:rsid w:val="00E4264E"/>
    <w:rsid w:val="00E4279D"/>
    <w:rsid w:val="00E44851"/>
    <w:rsid w:val="00E473A2"/>
    <w:rsid w:val="00E473DE"/>
    <w:rsid w:val="00E47660"/>
    <w:rsid w:val="00E50212"/>
    <w:rsid w:val="00E50308"/>
    <w:rsid w:val="00E5322D"/>
    <w:rsid w:val="00E54394"/>
    <w:rsid w:val="00E55C52"/>
    <w:rsid w:val="00E56234"/>
    <w:rsid w:val="00E56646"/>
    <w:rsid w:val="00E568E7"/>
    <w:rsid w:val="00E56B22"/>
    <w:rsid w:val="00E60236"/>
    <w:rsid w:val="00E629A3"/>
    <w:rsid w:val="00E62DE9"/>
    <w:rsid w:val="00E63620"/>
    <w:rsid w:val="00E6663F"/>
    <w:rsid w:val="00E67E5E"/>
    <w:rsid w:val="00E70EA3"/>
    <w:rsid w:val="00E72768"/>
    <w:rsid w:val="00E73B70"/>
    <w:rsid w:val="00E7591C"/>
    <w:rsid w:val="00E81121"/>
    <w:rsid w:val="00E8263D"/>
    <w:rsid w:val="00E82D06"/>
    <w:rsid w:val="00E8583F"/>
    <w:rsid w:val="00E85B2E"/>
    <w:rsid w:val="00E86A73"/>
    <w:rsid w:val="00E87FA1"/>
    <w:rsid w:val="00E90B90"/>
    <w:rsid w:val="00E9216E"/>
    <w:rsid w:val="00E926AA"/>
    <w:rsid w:val="00E93D12"/>
    <w:rsid w:val="00E95B11"/>
    <w:rsid w:val="00E97EE0"/>
    <w:rsid w:val="00EA290F"/>
    <w:rsid w:val="00EA357F"/>
    <w:rsid w:val="00EA4858"/>
    <w:rsid w:val="00EA6DD6"/>
    <w:rsid w:val="00EA7ED4"/>
    <w:rsid w:val="00EB3E86"/>
    <w:rsid w:val="00EB58E9"/>
    <w:rsid w:val="00EB5E91"/>
    <w:rsid w:val="00EB688A"/>
    <w:rsid w:val="00EB72D1"/>
    <w:rsid w:val="00EC0287"/>
    <w:rsid w:val="00EC064F"/>
    <w:rsid w:val="00EC12EC"/>
    <w:rsid w:val="00EC23CE"/>
    <w:rsid w:val="00EC242E"/>
    <w:rsid w:val="00EC258E"/>
    <w:rsid w:val="00EC4AD5"/>
    <w:rsid w:val="00EC62F8"/>
    <w:rsid w:val="00EC69E3"/>
    <w:rsid w:val="00EC7B62"/>
    <w:rsid w:val="00ED1498"/>
    <w:rsid w:val="00ED50AE"/>
    <w:rsid w:val="00ED51B2"/>
    <w:rsid w:val="00ED646C"/>
    <w:rsid w:val="00ED742A"/>
    <w:rsid w:val="00ED7D10"/>
    <w:rsid w:val="00ED7DDC"/>
    <w:rsid w:val="00EE20A6"/>
    <w:rsid w:val="00EE432F"/>
    <w:rsid w:val="00EE5831"/>
    <w:rsid w:val="00EE5DD3"/>
    <w:rsid w:val="00EE75A2"/>
    <w:rsid w:val="00EE77A4"/>
    <w:rsid w:val="00EF0D61"/>
    <w:rsid w:val="00EF1476"/>
    <w:rsid w:val="00EF1F54"/>
    <w:rsid w:val="00EF58A8"/>
    <w:rsid w:val="00EF6BDB"/>
    <w:rsid w:val="00EF71F5"/>
    <w:rsid w:val="00EF78A3"/>
    <w:rsid w:val="00F01C9C"/>
    <w:rsid w:val="00F0277B"/>
    <w:rsid w:val="00F02B13"/>
    <w:rsid w:val="00F02D11"/>
    <w:rsid w:val="00F04166"/>
    <w:rsid w:val="00F0538D"/>
    <w:rsid w:val="00F057C9"/>
    <w:rsid w:val="00F05B39"/>
    <w:rsid w:val="00F05E36"/>
    <w:rsid w:val="00F06300"/>
    <w:rsid w:val="00F119C7"/>
    <w:rsid w:val="00F12AF8"/>
    <w:rsid w:val="00F155A1"/>
    <w:rsid w:val="00F15E16"/>
    <w:rsid w:val="00F166A7"/>
    <w:rsid w:val="00F1705F"/>
    <w:rsid w:val="00F1766B"/>
    <w:rsid w:val="00F17A39"/>
    <w:rsid w:val="00F2080B"/>
    <w:rsid w:val="00F226C0"/>
    <w:rsid w:val="00F22ADB"/>
    <w:rsid w:val="00F22BC8"/>
    <w:rsid w:val="00F22EAB"/>
    <w:rsid w:val="00F25BBD"/>
    <w:rsid w:val="00F2619D"/>
    <w:rsid w:val="00F2660D"/>
    <w:rsid w:val="00F266FF"/>
    <w:rsid w:val="00F2738A"/>
    <w:rsid w:val="00F31B5E"/>
    <w:rsid w:val="00F32A04"/>
    <w:rsid w:val="00F337D7"/>
    <w:rsid w:val="00F340D0"/>
    <w:rsid w:val="00F34C6C"/>
    <w:rsid w:val="00F35D03"/>
    <w:rsid w:val="00F36242"/>
    <w:rsid w:val="00F40E32"/>
    <w:rsid w:val="00F411FC"/>
    <w:rsid w:val="00F421BE"/>
    <w:rsid w:val="00F424D6"/>
    <w:rsid w:val="00F42C4B"/>
    <w:rsid w:val="00F42C87"/>
    <w:rsid w:val="00F43B32"/>
    <w:rsid w:val="00F43D10"/>
    <w:rsid w:val="00F44EF2"/>
    <w:rsid w:val="00F463F5"/>
    <w:rsid w:val="00F50359"/>
    <w:rsid w:val="00F52298"/>
    <w:rsid w:val="00F52A30"/>
    <w:rsid w:val="00F5454B"/>
    <w:rsid w:val="00F55F13"/>
    <w:rsid w:val="00F562FC"/>
    <w:rsid w:val="00F56C88"/>
    <w:rsid w:val="00F6127C"/>
    <w:rsid w:val="00F6279E"/>
    <w:rsid w:val="00F63CCD"/>
    <w:rsid w:val="00F6570B"/>
    <w:rsid w:val="00F716C7"/>
    <w:rsid w:val="00F73C9D"/>
    <w:rsid w:val="00F747E2"/>
    <w:rsid w:val="00F774C0"/>
    <w:rsid w:val="00F81A65"/>
    <w:rsid w:val="00F86A98"/>
    <w:rsid w:val="00F87842"/>
    <w:rsid w:val="00F90013"/>
    <w:rsid w:val="00F91561"/>
    <w:rsid w:val="00F917AC"/>
    <w:rsid w:val="00F91CE2"/>
    <w:rsid w:val="00F92C14"/>
    <w:rsid w:val="00F947E5"/>
    <w:rsid w:val="00F94FA0"/>
    <w:rsid w:val="00F95013"/>
    <w:rsid w:val="00F955C4"/>
    <w:rsid w:val="00F95DB2"/>
    <w:rsid w:val="00FA01E4"/>
    <w:rsid w:val="00FA0EE5"/>
    <w:rsid w:val="00FA5486"/>
    <w:rsid w:val="00FA5552"/>
    <w:rsid w:val="00FA681E"/>
    <w:rsid w:val="00FB133C"/>
    <w:rsid w:val="00FB148C"/>
    <w:rsid w:val="00FB1BF9"/>
    <w:rsid w:val="00FB273B"/>
    <w:rsid w:val="00FB347C"/>
    <w:rsid w:val="00FC006D"/>
    <w:rsid w:val="00FC0FCE"/>
    <w:rsid w:val="00FC159C"/>
    <w:rsid w:val="00FC1776"/>
    <w:rsid w:val="00FC1899"/>
    <w:rsid w:val="00FC34B8"/>
    <w:rsid w:val="00FC4184"/>
    <w:rsid w:val="00FC4F09"/>
    <w:rsid w:val="00FC689A"/>
    <w:rsid w:val="00FC6FBE"/>
    <w:rsid w:val="00FC79B9"/>
    <w:rsid w:val="00FD002D"/>
    <w:rsid w:val="00FD2902"/>
    <w:rsid w:val="00FD4A67"/>
    <w:rsid w:val="00FD5AE4"/>
    <w:rsid w:val="00FD6194"/>
    <w:rsid w:val="00FE06AB"/>
    <w:rsid w:val="00FE30A0"/>
    <w:rsid w:val="00FE32D5"/>
    <w:rsid w:val="00FE3892"/>
    <w:rsid w:val="00FE430F"/>
    <w:rsid w:val="00FE4CCF"/>
    <w:rsid w:val="00FE7A39"/>
    <w:rsid w:val="00FF036C"/>
    <w:rsid w:val="00FF1918"/>
    <w:rsid w:val="00FF3FDA"/>
    <w:rsid w:val="00FF4CAD"/>
    <w:rsid w:val="00FF7152"/>
    <w:rsid w:val="00FF742F"/>
    <w:rsid w:val="00FF759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738360D"/>
  <w15:docId w15:val="{22BDD316-1A67-4E77-975A-7155656A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05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37D05"/>
    <w:pPr>
      <w:spacing w:before="0" w:after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D0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BFBFBF"/>
      <w:spacing w:before="480" w:after="240" w:line="240" w:lineRule="auto"/>
      <w:outlineLvl w:val="1"/>
    </w:pPr>
    <w:rPr>
      <w:rFonts w:ascii="Calibri" w:eastAsia="Calibri" w:hAnsi="Calibri" w:cs="Times New Roman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D0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D0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D0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D0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D0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D0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D0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D05"/>
    <w:rPr>
      <w:rFonts w:eastAsiaTheme="majorEastAsia" w:cstheme="majorBidi"/>
      <w:b/>
      <w:bCs/>
      <w:sz w:val="28"/>
      <w:szCs w:val="28"/>
    </w:rPr>
  </w:style>
  <w:style w:type="character" w:styleId="Hipervnculo">
    <w:name w:val="Hyperlink"/>
    <w:uiPriority w:val="99"/>
    <w:rsid w:val="00737D05"/>
    <w:rPr>
      <w:color w:val="000080"/>
      <w:u w:val="single"/>
    </w:rPr>
  </w:style>
  <w:style w:type="paragraph" w:styleId="Textoindependiente">
    <w:name w:val="Body Text"/>
    <w:basedOn w:val="Normal"/>
    <w:link w:val="TextoindependienteCar"/>
    <w:rsid w:val="00737D05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737D05"/>
  </w:style>
  <w:style w:type="paragraph" w:customStyle="1" w:styleId="Contenidodelatabla">
    <w:name w:val="Contenido de la tabla"/>
    <w:basedOn w:val="Normal"/>
    <w:rsid w:val="00737D05"/>
    <w:pPr>
      <w:suppressLineNumbers/>
    </w:pPr>
  </w:style>
  <w:style w:type="paragraph" w:customStyle="1" w:styleId="Textopreformateado">
    <w:name w:val="Texto preformateado"/>
    <w:basedOn w:val="Normal"/>
    <w:rsid w:val="00737D05"/>
  </w:style>
  <w:style w:type="paragraph" w:styleId="Encabezado">
    <w:name w:val="header"/>
    <w:basedOn w:val="Normal"/>
    <w:link w:val="EncabezadoCar"/>
    <w:uiPriority w:val="99"/>
    <w:unhideWhenUsed/>
    <w:rsid w:val="00737D05"/>
    <w:pPr>
      <w:pBdr>
        <w:bottom w:val="single" w:sz="4" w:space="1" w:color="auto"/>
      </w:pBdr>
      <w:tabs>
        <w:tab w:val="right" w:pos="10206"/>
      </w:tabs>
      <w:spacing w:before="360" w:after="360"/>
      <w:jc w:val="left"/>
    </w:pPr>
    <w:rPr>
      <w:rFonts w:cs="Mangal"/>
      <w:b/>
      <w:caps/>
      <w:sz w:val="24"/>
      <w:szCs w:val="24"/>
      <w:lang w:val="eu-ES"/>
    </w:rPr>
  </w:style>
  <w:style w:type="character" w:customStyle="1" w:styleId="EncabezadoCar">
    <w:name w:val="Encabezado Car"/>
    <w:basedOn w:val="Fuentedeprrafopredeter"/>
    <w:link w:val="Encabezado"/>
    <w:uiPriority w:val="99"/>
    <w:rsid w:val="00737D05"/>
    <w:rPr>
      <w:rFonts w:cs="Mangal"/>
      <w:b/>
      <w:caps/>
      <w:sz w:val="24"/>
      <w:szCs w:val="24"/>
      <w:lang w:val="eu-ES"/>
    </w:rPr>
  </w:style>
  <w:style w:type="paragraph" w:styleId="Piedepgina">
    <w:name w:val="footer"/>
    <w:basedOn w:val="Normal"/>
    <w:link w:val="PiedepginaCar"/>
    <w:uiPriority w:val="99"/>
    <w:unhideWhenUsed/>
    <w:rsid w:val="00737D05"/>
    <w:pPr>
      <w:pBdr>
        <w:top w:val="single" w:sz="4" w:space="6" w:color="auto"/>
      </w:pBdr>
      <w:shd w:val="clear" w:color="auto" w:fill="FFFFFF" w:themeFill="background1"/>
      <w:tabs>
        <w:tab w:val="right" w:pos="9639"/>
      </w:tabs>
      <w:spacing w:before="180"/>
    </w:pPr>
    <w:rPr>
      <w:rFonts w:cs="Mangal"/>
      <w:sz w:val="24"/>
      <w:szCs w:val="24"/>
      <w:lang w:val="eu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7D05"/>
    <w:rPr>
      <w:rFonts w:cs="Mangal"/>
      <w:sz w:val="24"/>
      <w:szCs w:val="24"/>
      <w:shd w:val="clear" w:color="auto" w:fill="FFFFFF" w:themeFill="background1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737D05"/>
    <w:rPr>
      <w:rFonts w:ascii="Calibri" w:eastAsia="Calibri" w:hAnsi="Calibri" w:cs="Times New Roman"/>
      <w:b/>
      <w:sz w:val="24"/>
      <w:szCs w:val="24"/>
      <w:shd w:val="clear" w:color="auto" w:fill="BFBFBF"/>
    </w:rPr>
  </w:style>
  <w:style w:type="character" w:customStyle="1" w:styleId="Ttulo3Car">
    <w:name w:val="Título 3 Car"/>
    <w:basedOn w:val="Fuentedeprrafopredeter"/>
    <w:link w:val="Ttulo3"/>
    <w:uiPriority w:val="9"/>
    <w:rsid w:val="00737D05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D0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D0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D0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D05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D05"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D0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D0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37D0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D05"/>
    <w:pPr>
      <w:spacing w:before="240"/>
    </w:pPr>
    <w:rPr>
      <w:b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7D05"/>
    <w:rPr>
      <w:b/>
      <w:sz w:val="24"/>
    </w:rPr>
  </w:style>
  <w:style w:type="character" w:styleId="Textoennegrita">
    <w:name w:val="Strong"/>
    <w:uiPriority w:val="22"/>
    <w:qFormat/>
    <w:rsid w:val="00737D05"/>
    <w:rPr>
      <w:b/>
      <w:bCs/>
    </w:rPr>
  </w:style>
  <w:style w:type="character" w:styleId="nfasis">
    <w:name w:val="Emphasis"/>
    <w:qFormat/>
    <w:rsid w:val="00737D0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737D05"/>
    <w:pPr>
      <w:spacing w:after="0" w:line="240" w:lineRule="auto"/>
    </w:pPr>
  </w:style>
  <w:style w:type="paragraph" w:styleId="Prrafodelista">
    <w:name w:val="List Paragraph"/>
    <w:basedOn w:val="Normal"/>
    <w:link w:val="PrrafodelistaCar"/>
    <w:uiPriority w:val="34"/>
    <w:qFormat/>
    <w:rsid w:val="00737D05"/>
    <w:pPr>
      <w:numPr>
        <w:numId w:val="9"/>
      </w:numPr>
      <w:spacing w:before="60" w:after="60" w:line="240" w:lineRule="auto"/>
    </w:pPr>
    <w:rPr>
      <w:rFonts w:cs="Times New Roman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737D05"/>
    <w:pPr>
      <w:spacing w:before="200" w:after="0"/>
      <w:ind w:left="360" w:right="36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37D0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D0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D05"/>
    <w:rPr>
      <w:b/>
      <w:bCs/>
      <w:i/>
      <w:iCs/>
    </w:rPr>
  </w:style>
  <w:style w:type="character" w:styleId="nfasissutil">
    <w:name w:val="Subtle Emphasis"/>
    <w:uiPriority w:val="19"/>
    <w:qFormat/>
    <w:rsid w:val="00737D05"/>
    <w:rPr>
      <w:i/>
      <w:iCs/>
    </w:rPr>
  </w:style>
  <w:style w:type="character" w:styleId="nfasisintenso">
    <w:name w:val="Intense Emphasis"/>
    <w:uiPriority w:val="21"/>
    <w:qFormat/>
    <w:rsid w:val="00737D05"/>
    <w:rPr>
      <w:b/>
      <w:bCs/>
    </w:rPr>
  </w:style>
  <w:style w:type="character" w:styleId="Referenciasutil">
    <w:name w:val="Subtle Reference"/>
    <w:uiPriority w:val="31"/>
    <w:qFormat/>
    <w:rsid w:val="00737D05"/>
    <w:rPr>
      <w:smallCaps/>
    </w:rPr>
  </w:style>
  <w:style w:type="character" w:styleId="Referenciaintensa">
    <w:name w:val="Intense Reference"/>
    <w:uiPriority w:val="32"/>
    <w:qFormat/>
    <w:rsid w:val="00737D05"/>
    <w:rPr>
      <w:smallCaps/>
      <w:spacing w:val="5"/>
      <w:u w:val="single"/>
    </w:rPr>
  </w:style>
  <w:style w:type="character" w:styleId="Ttulodellibro">
    <w:name w:val="Book Title"/>
    <w:uiPriority w:val="33"/>
    <w:qFormat/>
    <w:rsid w:val="00737D05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37D05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37D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737D05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37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7D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7D0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37D0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3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7D0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05"/>
    <w:rPr>
      <w:color w:val="8000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37D05"/>
    <w:pPr>
      <w:spacing w:after="100"/>
      <w:ind w:left="440"/>
    </w:pPr>
  </w:style>
  <w:style w:type="paragraph" w:customStyle="1" w:styleId="Textbody">
    <w:name w:val="Text body"/>
    <w:basedOn w:val="Normal"/>
    <w:rsid w:val="00737D05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737D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numbering" w:customStyle="1" w:styleId="WWNum19">
    <w:name w:val="WWNum19"/>
    <w:basedOn w:val="Sinlista"/>
    <w:rsid w:val="00737D05"/>
    <w:pPr>
      <w:numPr>
        <w:numId w:val="5"/>
      </w:numPr>
    </w:pPr>
  </w:style>
  <w:style w:type="character" w:customStyle="1" w:styleId="StrongEmphasis">
    <w:name w:val="Strong Emphasis"/>
    <w:rsid w:val="00737D05"/>
    <w:rPr>
      <w:b/>
      <w:bCs/>
    </w:rPr>
  </w:style>
  <w:style w:type="paragraph" w:customStyle="1" w:styleId="Quotations">
    <w:name w:val="Quotations"/>
    <w:basedOn w:val="Standard"/>
    <w:rsid w:val="00737D05"/>
  </w:style>
  <w:style w:type="character" w:customStyle="1" w:styleId="SourceText">
    <w:name w:val="Source Text"/>
    <w:rsid w:val="00737D05"/>
    <w:rPr>
      <w:rFonts w:ascii="Liberation Mono" w:eastAsia="Courier New" w:hAnsi="Liberation Mono" w:cs="Liberation Mono"/>
    </w:rPr>
  </w:style>
  <w:style w:type="character" w:styleId="MquinadeescribirHTML">
    <w:name w:val="HTML Typewriter"/>
    <w:basedOn w:val="Fuentedeprrafopredeter"/>
    <w:uiPriority w:val="99"/>
    <w:semiHidden/>
    <w:unhideWhenUsed/>
    <w:rsid w:val="00737D05"/>
    <w:rPr>
      <w:rFonts w:ascii="Courier New" w:eastAsia="Times New Roman" w:hAnsi="Courier New" w:cs="Courier New"/>
      <w:sz w:val="20"/>
      <w:szCs w:val="20"/>
    </w:rPr>
  </w:style>
  <w:style w:type="numbering" w:customStyle="1" w:styleId="Estilo1">
    <w:name w:val="Estilo1"/>
    <w:uiPriority w:val="99"/>
    <w:rsid w:val="00737D05"/>
    <w:pPr>
      <w:numPr>
        <w:numId w:val="2"/>
      </w:numPr>
    </w:pPr>
  </w:style>
  <w:style w:type="character" w:customStyle="1" w:styleId="apple-converted-space">
    <w:name w:val="apple-converted-space"/>
    <w:basedOn w:val="Fuentedeprrafopredeter"/>
    <w:rsid w:val="00737D05"/>
  </w:style>
  <w:style w:type="character" w:customStyle="1" w:styleId="tooltip">
    <w:name w:val="tooltip"/>
    <w:basedOn w:val="Fuentedeprrafopredeter"/>
    <w:rsid w:val="00737D05"/>
  </w:style>
  <w:style w:type="paragraph" w:customStyle="1" w:styleId="Principal">
    <w:name w:val="Principal"/>
    <w:rsid w:val="00737D05"/>
    <w:pPr>
      <w:suppressAutoHyphens/>
      <w:spacing w:after="240" w:line="260" w:lineRule="atLeast"/>
      <w:ind w:firstLine="567"/>
      <w:jc w:val="both"/>
    </w:pPr>
    <w:rPr>
      <w:rFonts w:ascii="Arial" w:eastAsia="Times New Roman" w:hAnsi="Arial" w:cs="Arial"/>
      <w:szCs w:val="20"/>
      <w:lang w:val="es-ES_tradnl" w:eastAsia="zh-CN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7D05"/>
    <w:rPr>
      <w:rFonts w:cs="Times New Roman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737D05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737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37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37D0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D05"/>
    <w:rPr>
      <w:b/>
      <w:bCs/>
      <w:sz w:val="20"/>
      <w:szCs w:val="20"/>
    </w:rPr>
  </w:style>
  <w:style w:type="paragraph" w:customStyle="1" w:styleId="Codigo">
    <w:name w:val="Codigo"/>
    <w:basedOn w:val="Normal"/>
    <w:qFormat/>
    <w:rsid w:val="00737D05"/>
    <w:pPr>
      <w:tabs>
        <w:tab w:val="left" w:pos="1134"/>
        <w:tab w:val="left" w:pos="1701"/>
        <w:tab w:val="left" w:pos="2268"/>
      </w:tabs>
      <w:ind w:left="567"/>
    </w:pPr>
    <w:rPr>
      <w:rFonts w:ascii="Arial" w:hAnsi="Arial"/>
      <w:sz w:val="20"/>
    </w:rPr>
  </w:style>
  <w:style w:type="paragraph" w:customStyle="1" w:styleId="Enunciado">
    <w:name w:val="Enunciado"/>
    <w:basedOn w:val="Normal"/>
    <w:qFormat/>
    <w:rsid w:val="00737D05"/>
  </w:style>
  <w:style w:type="paragraph" w:customStyle="1" w:styleId="Codigo1">
    <w:name w:val="Codigo_1"/>
    <w:basedOn w:val="Normal"/>
    <w:qFormat/>
    <w:rsid w:val="0073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Parrafo1">
    <w:name w:val="Parrafo1"/>
    <w:basedOn w:val="Enunciado"/>
    <w:qFormat/>
    <w:rsid w:val="00737D05"/>
    <w:pPr>
      <w:numPr>
        <w:numId w:val="10"/>
      </w:numPr>
    </w:pPr>
    <w:rPr>
      <w:lang w:val="es-ES_tradnl"/>
    </w:rPr>
  </w:style>
  <w:style w:type="paragraph" w:customStyle="1" w:styleId="Default">
    <w:name w:val="Default"/>
    <w:rsid w:val="00737D0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s-ES"/>
    </w:rPr>
  </w:style>
  <w:style w:type="character" w:customStyle="1" w:styleId="label">
    <w:name w:val="label"/>
    <w:basedOn w:val="Fuentedeprrafopredeter"/>
    <w:rsid w:val="00737D05"/>
  </w:style>
  <w:style w:type="paragraph" w:customStyle="1" w:styleId="Sangria">
    <w:name w:val="Sangria"/>
    <w:basedOn w:val="Enunciado"/>
    <w:qFormat/>
    <w:rsid w:val="00737D05"/>
    <w:pPr>
      <w:tabs>
        <w:tab w:val="left" w:pos="1560"/>
      </w:tabs>
      <w:ind w:left="1560" w:hanging="1276"/>
    </w:pPr>
    <w:rPr>
      <w:lang w:val="es-ES_tradnl"/>
    </w:rPr>
  </w:style>
  <w:style w:type="paragraph" w:customStyle="1" w:styleId="Numeracion1Nivel">
    <w:name w:val="Numeracion_1_Nivel"/>
    <w:basedOn w:val="Enunciado"/>
    <w:qFormat/>
    <w:rsid w:val="00DB0241"/>
    <w:pPr>
      <w:numPr>
        <w:numId w:val="7"/>
      </w:numPr>
      <w:spacing w:before="60" w:after="60" w:line="240" w:lineRule="auto"/>
    </w:pPr>
  </w:style>
  <w:style w:type="paragraph" w:customStyle="1" w:styleId="Numeracion2Nivel">
    <w:name w:val="Numeracion_2_Nivel"/>
    <w:basedOn w:val="Numeracion1Nivel"/>
    <w:qFormat/>
    <w:rsid w:val="00DB0241"/>
    <w:pPr>
      <w:numPr>
        <w:ilvl w:val="1"/>
      </w:numPr>
      <w:ind w:left="908" w:hanging="454"/>
    </w:pPr>
  </w:style>
  <w:style w:type="paragraph" w:customStyle="1" w:styleId="Numeracion3Nivel">
    <w:name w:val="Numeracion_3_Nivel"/>
    <w:basedOn w:val="Prrafodelista"/>
    <w:qFormat/>
    <w:rsid w:val="0097340C"/>
    <w:pPr>
      <w:numPr>
        <w:ilvl w:val="2"/>
        <w:numId w:val="7"/>
      </w:numPr>
      <w:ind w:left="1475" w:hanging="454"/>
    </w:pPr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87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222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3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7719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52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363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737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78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3608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099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666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6419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418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661">
          <w:blockQuote w:val="1"/>
          <w:marLeft w:val="720"/>
          <w:marRight w:val="720"/>
          <w:marTop w:val="100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33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6620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____________LEMA_2021-22\Plantillas_Lema_2021-22\LEMA_PLANTILLA_ENUNCIADO_EJERCICIO_PROYECTO_V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Codigo</Abstract>
  <CompanyAddress>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2E4C7-1420-47DD-9227-55B102AD1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LEMA_PLANTILLA_ENUNCIADO_EJERCICIO_PROYECTO_V7</Template>
  <TotalTime>29</TotalTime>
  <Pages>4</Pages>
  <Words>1279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ik010137ad</dc:creator>
  <cp:lastModifiedBy>si1</cp:lastModifiedBy>
  <cp:revision>12</cp:revision>
  <cp:lastPrinted>2018-12-11T18:34:00Z</cp:lastPrinted>
  <dcterms:created xsi:type="dcterms:W3CDTF">2024-01-23T10:34:00Z</dcterms:created>
  <dcterms:modified xsi:type="dcterms:W3CDTF">2025-01-16T10:45:00Z</dcterms:modified>
</cp:coreProperties>
</file>